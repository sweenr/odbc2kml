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8A6DF" w14:textId="77777777" w:rsidR="00EF1DFC" w:rsidRPr="006A0C8F" w:rsidRDefault="001A20ED">
      <w:pPr>
        <w:rPr>
          <w:rFonts w:cstheme="minorHAnsi"/>
        </w:rPr>
      </w:pPr>
      <w:r w:rsidRPr="006A0C8F">
        <w:rPr>
          <w:rFonts w:cstheme="minorHAnsi"/>
          <w:b/>
          <w:noProof/>
          <w:sz w:val="32"/>
          <w:szCs w:val="32"/>
        </w:rPr>
        <w:drawing>
          <wp:inline distT="0" distB="0" distL="0" distR="0" wp14:editId="16C7649C">
            <wp:extent cx="5934075" cy="1314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67CD2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  <w:r w:rsidRPr="006A0C8F">
        <w:rPr>
          <w:rFonts w:cstheme="minorHAnsi"/>
          <w:b/>
          <w:sz w:val="32"/>
          <w:szCs w:val="32"/>
        </w:rPr>
        <w:t>ODBC2KML</w:t>
      </w:r>
    </w:p>
    <w:p w14:paraId="271F6CE4" w14:textId="4DE0F762" w:rsidR="001A20ED" w:rsidRPr="006A0C8F" w:rsidRDefault="00B4251F" w:rsidP="001A20ED">
      <w:pPr>
        <w:jc w:val="right"/>
        <w:rPr>
          <w:rFonts w:cstheme="minorHAnsi"/>
          <w:b/>
          <w:sz w:val="32"/>
          <w:szCs w:val="32"/>
        </w:rPr>
      </w:pPr>
      <w:r w:rsidRPr="006A0C8F">
        <w:rPr>
          <w:rFonts w:cstheme="minorHAnsi"/>
          <w:b/>
          <w:sz w:val="32"/>
          <w:szCs w:val="32"/>
        </w:rPr>
        <w:t>Deployment Guide</w:t>
      </w:r>
    </w:p>
    <w:p w14:paraId="7BA1302E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71C24E3E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46409257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363AEA26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0D3585C8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5959F231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6AAD25E7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0F940289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3C31FFA9" w14:textId="7A951888" w:rsidR="001A20ED" w:rsidRPr="006A0C8F" w:rsidRDefault="00B4251F" w:rsidP="001A20ED">
      <w:pPr>
        <w:jc w:val="right"/>
        <w:rPr>
          <w:rFonts w:cstheme="minorHAnsi"/>
          <w:b/>
          <w:sz w:val="36"/>
          <w:szCs w:val="36"/>
        </w:rPr>
      </w:pPr>
      <w:r w:rsidRPr="006A0C8F">
        <w:rPr>
          <w:rFonts w:cstheme="minorHAnsi"/>
          <w:b/>
          <w:sz w:val="36"/>
          <w:szCs w:val="36"/>
        </w:rPr>
        <w:t>Version 1.0</w:t>
      </w:r>
      <w:r w:rsidR="001A20ED" w:rsidRPr="006A0C8F">
        <w:rPr>
          <w:rFonts w:cstheme="minorHAnsi"/>
          <w:b/>
          <w:sz w:val="36"/>
          <w:szCs w:val="36"/>
        </w:rPr>
        <w:t xml:space="preserve"> – </w:t>
      </w:r>
      <w:r w:rsidR="0089377E" w:rsidRPr="006A0C8F">
        <w:rPr>
          <w:rFonts w:cstheme="minorHAnsi"/>
          <w:b/>
          <w:sz w:val="36"/>
          <w:szCs w:val="36"/>
        </w:rPr>
        <w:t>4</w:t>
      </w:r>
      <w:r w:rsidR="001A20ED" w:rsidRPr="006A0C8F">
        <w:rPr>
          <w:rFonts w:cstheme="minorHAnsi"/>
          <w:b/>
          <w:sz w:val="36"/>
          <w:szCs w:val="36"/>
        </w:rPr>
        <w:t xml:space="preserve"> </w:t>
      </w:r>
      <w:r w:rsidRPr="006A0C8F">
        <w:rPr>
          <w:rFonts w:cstheme="minorHAnsi"/>
          <w:b/>
          <w:sz w:val="36"/>
          <w:szCs w:val="36"/>
        </w:rPr>
        <w:t>April 2010</w:t>
      </w:r>
    </w:p>
    <w:p w14:paraId="6529D195" w14:textId="77777777" w:rsidR="001A20ED" w:rsidRPr="006A0C8F" w:rsidRDefault="001A20ED" w:rsidP="001A20ED">
      <w:pPr>
        <w:jc w:val="right"/>
        <w:rPr>
          <w:rFonts w:cstheme="minorHAnsi"/>
          <w:b/>
          <w:sz w:val="32"/>
          <w:szCs w:val="32"/>
        </w:rPr>
      </w:pPr>
    </w:p>
    <w:p w14:paraId="105A1D25" w14:textId="77777777" w:rsidR="001A20ED" w:rsidRPr="006A0C8F" w:rsidRDefault="001A20ED" w:rsidP="001A20ED">
      <w:pPr>
        <w:jc w:val="right"/>
        <w:rPr>
          <w:rFonts w:cstheme="minorHAnsi"/>
        </w:rPr>
      </w:pPr>
    </w:p>
    <w:p w14:paraId="6C1CCA03" w14:textId="77777777" w:rsidR="001A20ED" w:rsidRPr="006A0C8F" w:rsidRDefault="001A20ED" w:rsidP="001A20ED">
      <w:pPr>
        <w:jc w:val="right"/>
        <w:rPr>
          <w:rFonts w:cstheme="minorHAnsi"/>
        </w:rPr>
      </w:pPr>
    </w:p>
    <w:p w14:paraId="277ED06C" w14:textId="77777777" w:rsidR="001A20ED" w:rsidRPr="006A0C8F" w:rsidRDefault="001A20ED" w:rsidP="001A20ED">
      <w:pPr>
        <w:jc w:val="right"/>
        <w:rPr>
          <w:rFonts w:cstheme="minorHAnsi"/>
        </w:rPr>
      </w:pPr>
    </w:p>
    <w:p w14:paraId="470E9879" w14:textId="77777777" w:rsidR="001A20ED" w:rsidRPr="006A0C8F" w:rsidRDefault="001A20ED" w:rsidP="001A20ED">
      <w:pPr>
        <w:jc w:val="right"/>
        <w:rPr>
          <w:rFonts w:cstheme="minorHAnsi"/>
        </w:rPr>
      </w:pPr>
    </w:p>
    <w:p w14:paraId="15FC409D" w14:textId="77777777" w:rsidR="001A20ED" w:rsidRPr="006A0C8F" w:rsidRDefault="001A20ED" w:rsidP="001A20ED">
      <w:pPr>
        <w:jc w:val="right"/>
        <w:rPr>
          <w:rFonts w:cstheme="minorHAnsi"/>
        </w:rPr>
      </w:pPr>
    </w:p>
    <w:p w14:paraId="094774AC" w14:textId="77777777" w:rsidR="001A20ED" w:rsidRPr="006A0C8F" w:rsidRDefault="001A20ED" w:rsidP="001A20ED">
      <w:pPr>
        <w:jc w:val="right"/>
        <w:rPr>
          <w:rFonts w:cstheme="minorHAnsi"/>
        </w:rPr>
      </w:pPr>
    </w:p>
    <w:p w14:paraId="15538F5A" w14:textId="77777777" w:rsidR="001A20ED" w:rsidRPr="006A0C8F" w:rsidRDefault="001A20ED" w:rsidP="001A20ED">
      <w:pPr>
        <w:rPr>
          <w:rFonts w:cstheme="minorHAnsi"/>
          <w:b/>
          <w:bCs/>
          <w:sz w:val="36"/>
          <w:szCs w:val="36"/>
        </w:rPr>
      </w:pPr>
      <w:r w:rsidRPr="006A0C8F">
        <w:rPr>
          <w:rFonts w:cstheme="minorHAnsi"/>
          <w:b/>
          <w:bCs/>
          <w:sz w:val="36"/>
          <w:szCs w:val="36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440"/>
        <w:gridCol w:w="3294"/>
        <w:gridCol w:w="2214"/>
      </w:tblGrid>
      <w:tr w:rsidR="001A20ED" w:rsidRPr="006A0C8F" w14:paraId="3117C2DD" w14:textId="77777777" w:rsidTr="00255AB7">
        <w:tc>
          <w:tcPr>
            <w:tcW w:w="1908" w:type="dxa"/>
          </w:tcPr>
          <w:p w14:paraId="41AF314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40" w:type="dxa"/>
          </w:tcPr>
          <w:p w14:paraId="79018857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294" w:type="dxa"/>
          </w:tcPr>
          <w:p w14:paraId="4AD869DD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14" w:type="dxa"/>
          </w:tcPr>
          <w:p w14:paraId="6B6231A7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A0C8F">
              <w:rPr>
                <w:rFonts w:cstheme="minorHAnsi"/>
                <w:b/>
                <w:bCs/>
                <w:sz w:val="20"/>
                <w:szCs w:val="20"/>
              </w:rPr>
              <w:t>Author</w:t>
            </w:r>
          </w:p>
        </w:tc>
      </w:tr>
      <w:tr w:rsidR="001A20ED" w:rsidRPr="006A0C8F" w14:paraId="1A745E7A" w14:textId="77777777" w:rsidTr="00255AB7">
        <w:tc>
          <w:tcPr>
            <w:tcW w:w="1908" w:type="dxa"/>
          </w:tcPr>
          <w:p w14:paraId="779B610A" w14:textId="1E9075BB" w:rsidR="001A20ED" w:rsidRPr="006A0C8F" w:rsidRDefault="00B4251F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4/20/2010</w:t>
            </w:r>
          </w:p>
        </w:tc>
        <w:tc>
          <w:tcPr>
            <w:tcW w:w="1440" w:type="dxa"/>
          </w:tcPr>
          <w:p w14:paraId="1EE6A4C9" w14:textId="77777777" w:rsidR="001A20ED" w:rsidRPr="006A0C8F" w:rsidRDefault="00AB524E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1.0</w:t>
            </w:r>
          </w:p>
        </w:tc>
        <w:tc>
          <w:tcPr>
            <w:tcW w:w="3294" w:type="dxa"/>
          </w:tcPr>
          <w:p w14:paraId="114C7915" w14:textId="7CCE648D" w:rsidR="001A20ED" w:rsidRPr="006A0C8F" w:rsidRDefault="00B4251F" w:rsidP="00AB524E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>Initial Document</w:t>
            </w:r>
          </w:p>
        </w:tc>
        <w:tc>
          <w:tcPr>
            <w:tcW w:w="2214" w:type="dxa"/>
          </w:tcPr>
          <w:p w14:paraId="3DCDC7BC" w14:textId="7888F904" w:rsidR="001A20ED" w:rsidRPr="006A0C8F" w:rsidRDefault="00B4251F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A0C8F">
              <w:rPr>
                <w:rFonts w:cstheme="minorHAnsi"/>
                <w:bCs/>
                <w:sz w:val="20"/>
                <w:szCs w:val="20"/>
              </w:rPr>
              <w:t xml:space="preserve">Richard </w:t>
            </w:r>
            <w:proofErr w:type="spellStart"/>
            <w:r w:rsidRPr="006A0C8F">
              <w:rPr>
                <w:rFonts w:cstheme="minorHAnsi"/>
                <w:bCs/>
                <w:sz w:val="20"/>
                <w:szCs w:val="20"/>
              </w:rPr>
              <w:t>Sween</w:t>
            </w:r>
            <w:proofErr w:type="spellEnd"/>
          </w:p>
        </w:tc>
      </w:tr>
      <w:tr w:rsidR="001A20ED" w:rsidRPr="006A0C8F" w14:paraId="14CBB5A6" w14:textId="77777777" w:rsidTr="00255AB7">
        <w:tc>
          <w:tcPr>
            <w:tcW w:w="1908" w:type="dxa"/>
          </w:tcPr>
          <w:p w14:paraId="7D59265D" w14:textId="235E3641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021B8E4" w14:textId="56D33A0D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08BEED74" w14:textId="4BDED849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1FA840D4" w14:textId="44DB1723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5DE85B35" w14:textId="77777777" w:rsidTr="00255AB7">
        <w:tc>
          <w:tcPr>
            <w:tcW w:w="1908" w:type="dxa"/>
          </w:tcPr>
          <w:p w14:paraId="6604505C" w14:textId="5FC75942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E8BB5F5" w14:textId="4428796E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60D05E5B" w14:textId="6466506E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34C0A78B" w14:textId="705412E8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0F825A49" w14:textId="77777777" w:rsidTr="00255AB7">
        <w:tc>
          <w:tcPr>
            <w:tcW w:w="1908" w:type="dxa"/>
          </w:tcPr>
          <w:p w14:paraId="35FFE6AF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54186AA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2DD7FF5A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526BE02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1A20ED" w:rsidRPr="006A0C8F" w14:paraId="46D04243" w14:textId="77777777" w:rsidTr="00255AB7">
        <w:tc>
          <w:tcPr>
            <w:tcW w:w="1908" w:type="dxa"/>
          </w:tcPr>
          <w:p w14:paraId="16CE6582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18EE8B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294" w:type="dxa"/>
          </w:tcPr>
          <w:p w14:paraId="6283F474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214" w:type="dxa"/>
          </w:tcPr>
          <w:p w14:paraId="7B45FB8D" w14:textId="77777777" w:rsidR="001A20ED" w:rsidRPr="006A0C8F" w:rsidRDefault="001A20ED" w:rsidP="00255AB7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3E8AEFDD" w14:textId="77777777" w:rsidR="001A20ED" w:rsidRPr="006A0C8F" w:rsidRDefault="001A20ED" w:rsidP="001A20ED">
      <w:pPr>
        <w:rPr>
          <w:rFonts w:cstheme="minorHAnsi"/>
        </w:rPr>
      </w:pPr>
    </w:p>
    <w:p w14:paraId="7320BDDC" w14:textId="77777777" w:rsidR="001A20ED" w:rsidRPr="006A0C8F" w:rsidRDefault="001A20ED">
      <w:pPr>
        <w:rPr>
          <w:rFonts w:cstheme="minorHAnsi"/>
        </w:rPr>
      </w:pPr>
      <w:r w:rsidRPr="006A0C8F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</w:rPr>
        <w:id w:val="233194289"/>
        <w:docPartObj>
          <w:docPartGallery w:val="Table of Contents"/>
          <w:docPartUnique/>
        </w:docPartObj>
      </w:sdtPr>
      <w:sdtEndPr/>
      <w:sdtContent>
        <w:p w14:paraId="4A209330" w14:textId="77777777" w:rsidR="001A20ED" w:rsidRPr="006A0C8F" w:rsidRDefault="001A20ED">
          <w:pPr>
            <w:pStyle w:val="TOCHeading"/>
            <w:rPr>
              <w:rFonts w:asciiTheme="minorHAnsi" w:hAnsiTheme="minorHAnsi" w:cstheme="minorHAnsi"/>
            </w:rPr>
          </w:pPr>
          <w:r w:rsidRPr="006A0C8F">
            <w:rPr>
              <w:rFonts w:asciiTheme="minorHAnsi" w:hAnsiTheme="minorHAnsi" w:cstheme="minorHAnsi"/>
            </w:rPr>
            <w:t>Contents</w:t>
          </w:r>
        </w:p>
        <w:p w14:paraId="32BE29D9" w14:textId="77777777" w:rsidR="00793394" w:rsidRDefault="00644326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A0C8F">
            <w:rPr>
              <w:rFonts w:cstheme="minorHAnsi"/>
            </w:rPr>
            <w:fldChar w:fldCharType="begin"/>
          </w:r>
          <w:r w:rsidR="001A20ED" w:rsidRPr="006A0C8F">
            <w:rPr>
              <w:rFonts w:cstheme="minorHAnsi"/>
            </w:rPr>
            <w:instrText xml:space="preserve"> TOC \o "1-3" \h \z \u </w:instrText>
          </w:r>
          <w:r w:rsidRPr="006A0C8F">
            <w:rPr>
              <w:rFonts w:cstheme="minorHAnsi"/>
            </w:rPr>
            <w:fldChar w:fldCharType="separate"/>
          </w:r>
          <w:hyperlink w:anchor="_Toc259540171" w:history="1">
            <w:r w:rsidR="00793394" w:rsidRPr="008E13ED">
              <w:rPr>
                <w:rStyle w:val="Hyperlink"/>
                <w:rFonts w:cstheme="minorHAnsi"/>
                <w:noProof/>
              </w:rPr>
              <w:t>1. Introduction</w:t>
            </w:r>
            <w:r w:rsidR="00793394">
              <w:rPr>
                <w:noProof/>
                <w:webHidden/>
              </w:rPr>
              <w:tab/>
            </w:r>
            <w:r w:rsidR="00793394">
              <w:rPr>
                <w:noProof/>
                <w:webHidden/>
              </w:rPr>
              <w:fldChar w:fldCharType="begin"/>
            </w:r>
            <w:r w:rsidR="00793394">
              <w:rPr>
                <w:noProof/>
                <w:webHidden/>
              </w:rPr>
              <w:instrText xml:space="preserve"> PAGEREF _Toc259540171 \h </w:instrText>
            </w:r>
            <w:r w:rsidR="00793394">
              <w:rPr>
                <w:noProof/>
                <w:webHidden/>
              </w:rPr>
            </w:r>
            <w:r w:rsidR="00793394">
              <w:rPr>
                <w:noProof/>
                <w:webHidden/>
              </w:rPr>
              <w:fldChar w:fldCharType="separate"/>
            </w:r>
            <w:r w:rsidR="00793394">
              <w:rPr>
                <w:noProof/>
                <w:webHidden/>
              </w:rPr>
              <w:t>4</w:t>
            </w:r>
            <w:r w:rsidR="00793394">
              <w:rPr>
                <w:noProof/>
                <w:webHidden/>
              </w:rPr>
              <w:fldChar w:fldCharType="end"/>
            </w:r>
          </w:hyperlink>
        </w:p>
        <w:p w14:paraId="445839B5" w14:textId="77777777" w:rsidR="00793394" w:rsidRDefault="00745D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540172" w:history="1">
            <w:r w:rsidR="00793394" w:rsidRPr="008E13ED">
              <w:rPr>
                <w:rStyle w:val="Hyperlink"/>
                <w:rFonts w:cstheme="minorHAnsi"/>
                <w:noProof/>
              </w:rPr>
              <w:t>2. Prerequisites</w:t>
            </w:r>
            <w:r w:rsidR="00793394">
              <w:rPr>
                <w:noProof/>
                <w:webHidden/>
              </w:rPr>
              <w:tab/>
            </w:r>
            <w:r w:rsidR="00793394">
              <w:rPr>
                <w:noProof/>
                <w:webHidden/>
              </w:rPr>
              <w:fldChar w:fldCharType="begin"/>
            </w:r>
            <w:r w:rsidR="00793394">
              <w:rPr>
                <w:noProof/>
                <w:webHidden/>
              </w:rPr>
              <w:instrText xml:space="preserve"> PAGEREF _Toc259540172 \h </w:instrText>
            </w:r>
            <w:r w:rsidR="00793394">
              <w:rPr>
                <w:noProof/>
                <w:webHidden/>
              </w:rPr>
            </w:r>
            <w:r w:rsidR="00793394">
              <w:rPr>
                <w:noProof/>
                <w:webHidden/>
              </w:rPr>
              <w:fldChar w:fldCharType="separate"/>
            </w:r>
            <w:r w:rsidR="00793394">
              <w:rPr>
                <w:noProof/>
                <w:webHidden/>
              </w:rPr>
              <w:t>4</w:t>
            </w:r>
            <w:r w:rsidR="00793394">
              <w:rPr>
                <w:noProof/>
                <w:webHidden/>
              </w:rPr>
              <w:fldChar w:fldCharType="end"/>
            </w:r>
          </w:hyperlink>
        </w:p>
        <w:p w14:paraId="07AAA05C" w14:textId="77777777" w:rsidR="00793394" w:rsidRDefault="00745D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540173" w:history="1">
            <w:r w:rsidR="00793394" w:rsidRPr="008E13ED">
              <w:rPr>
                <w:rStyle w:val="Hyperlink"/>
                <w:rFonts w:cstheme="minorHAnsi"/>
                <w:noProof/>
              </w:rPr>
              <w:t>3. Setup</w:t>
            </w:r>
            <w:r w:rsidR="00793394">
              <w:rPr>
                <w:noProof/>
                <w:webHidden/>
              </w:rPr>
              <w:tab/>
            </w:r>
            <w:r w:rsidR="00793394">
              <w:rPr>
                <w:noProof/>
                <w:webHidden/>
              </w:rPr>
              <w:fldChar w:fldCharType="begin"/>
            </w:r>
            <w:r w:rsidR="00793394">
              <w:rPr>
                <w:noProof/>
                <w:webHidden/>
              </w:rPr>
              <w:instrText xml:space="preserve"> PAGEREF _Toc259540173 \h </w:instrText>
            </w:r>
            <w:r w:rsidR="00793394">
              <w:rPr>
                <w:noProof/>
                <w:webHidden/>
              </w:rPr>
            </w:r>
            <w:r w:rsidR="00793394">
              <w:rPr>
                <w:noProof/>
                <w:webHidden/>
              </w:rPr>
              <w:fldChar w:fldCharType="separate"/>
            </w:r>
            <w:r w:rsidR="00793394">
              <w:rPr>
                <w:noProof/>
                <w:webHidden/>
              </w:rPr>
              <w:t>4</w:t>
            </w:r>
            <w:r w:rsidR="00793394">
              <w:rPr>
                <w:noProof/>
                <w:webHidden/>
              </w:rPr>
              <w:fldChar w:fldCharType="end"/>
            </w:r>
          </w:hyperlink>
        </w:p>
        <w:p w14:paraId="37D6A777" w14:textId="77777777" w:rsidR="00793394" w:rsidRDefault="00745D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540174" w:history="1">
            <w:r w:rsidR="00793394" w:rsidRPr="008E13ED">
              <w:rPr>
                <w:rStyle w:val="Hyperlink"/>
                <w:rFonts w:cstheme="minorHAnsi"/>
                <w:noProof/>
              </w:rPr>
              <w:t>3.1 Build and Publish ODBC2KML</w:t>
            </w:r>
            <w:r w:rsidR="00793394">
              <w:rPr>
                <w:noProof/>
                <w:webHidden/>
              </w:rPr>
              <w:tab/>
            </w:r>
            <w:r w:rsidR="00793394">
              <w:rPr>
                <w:noProof/>
                <w:webHidden/>
              </w:rPr>
              <w:fldChar w:fldCharType="begin"/>
            </w:r>
            <w:r w:rsidR="00793394">
              <w:rPr>
                <w:noProof/>
                <w:webHidden/>
              </w:rPr>
              <w:instrText xml:space="preserve"> PAGEREF _Toc259540174 \h </w:instrText>
            </w:r>
            <w:r w:rsidR="00793394">
              <w:rPr>
                <w:noProof/>
                <w:webHidden/>
              </w:rPr>
            </w:r>
            <w:r w:rsidR="00793394">
              <w:rPr>
                <w:noProof/>
                <w:webHidden/>
              </w:rPr>
              <w:fldChar w:fldCharType="separate"/>
            </w:r>
            <w:r w:rsidR="00793394">
              <w:rPr>
                <w:noProof/>
                <w:webHidden/>
              </w:rPr>
              <w:t>4</w:t>
            </w:r>
            <w:r w:rsidR="00793394">
              <w:rPr>
                <w:noProof/>
                <w:webHidden/>
              </w:rPr>
              <w:fldChar w:fldCharType="end"/>
            </w:r>
          </w:hyperlink>
        </w:p>
        <w:p w14:paraId="40E342FE" w14:textId="77777777" w:rsidR="00793394" w:rsidRDefault="00745D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540175" w:history="1">
            <w:r w:rsidR="00793394" w:rsidRPr="008E13ED">
              <w:rPr>
                <w:rStyle w:val="Hyperlink"/>
                <w:noProof/>
              </w:rPr>
              <w:t>3.2 ODBC2KML IIS Settings</w:t>
            </w:r>
            <w:r w:rsidR="00793394">
              <w:rPr>
                <w:noProof/>
                <w:webHidden/>
              </w:rPr>
              <w:tab/>
            </w:r>
            <w:r w:rsidR="00793394">
              <w:rPr>
                <w:noProof/>
                <w:webHidden/>
              </w:rPr>
              <w:fldChar w:fldCharType="begin"/>
            </w:r>
            <w:r w:rsidR="00793394">
              <w:rPr>
                <w:noProof/>
                <w:webHidden/>
              </w:rPr>
              <w:instrText xml:space="preserve"> PAGEREF _Toc259540175 \h </w:instrText>
            </w:r>
            <w:r w:rsidR="00793394">
              <w:rPr>
                <w:noProof/>
                <w:webHidden/>
              </w:rPr>
            </w:r>
            <w:r w:rsidR="00793394">
              <w:rPr>
                <w:noProof/>
                <w:webHidden/>
              </w:rPr>
              <w:fldChar w:fldCharType="separate"/>
            </w:r>
            <w:r w:rsidR="00793394">
              <w:rPr>
                <w:noProof/>
                <w:webHidden/>
              </w:rPr>
              <w:t>4</w:t>
            </w:r>
            <w:r w:rsidR="00793394">
              <w:rPr>
                <w:noProof/>
                <w:webHidden/>
              </w:rPr>
              <w:fldChar w:fldCharType="end"/>
            </w:r>
          </w:hyperlink>
        </w:p>
        <w:p w14:paraId="698DDE0B" w14:textId="77777777" w:rsidR="00793394" w:rsidRDefault="00745D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540176" w:history="1">
            <w:r w:rsidR="00793394" w:rsidRPr="008E13ED">
              <w:rPr>
                <w:rStyle w:val="Hyperlink"/>
                <w:noProof/>
              </w:rPr>
              <w:t>3.3 Install ODBC Drivers</w:t>
            </w:r>
            <w:r w:rsidR="00793394">
              <w:rPr>
                <w:noProof/>
                <w:webHidden/>
              </w:rPr>
              <w:tab/>
            </w:r>
            <w:r w:rsidR="00793394">
              <w:rPr>
                <w:noProof/>
                <w:webHidden/>
              </w:rPr>
              <w:fldChar w:fldCharType="begin"/>
            </w:r>
            <w:r w:rsidR="00793394">
              <w:rPr>
                <w:noProof/>
                <w:webHidden/>
              </w:rPr>
              <w:instrText xml:space="preserve"> PAGEREF _Toc259540176 \h </w:instrText>
            </w:r>
            <w:r w:rsidR="00793394">
              <w:rPr>
                <w:noProof/>
                <w:webHidden/>
              </w:rPr>
            </w:r>
            <w:r w:rsidR="00793394">
              <w:rPr>
                <w:noProof/>
                <w:webHidden/>
              </w:rPr>
              <w:fldChar w:fldCharType="separate"/>
            </w:r>
            <w:r w:rsidR="00793394">
              <w:rPr>
                <w:noProof/>
                <w:webHidden/>
              </w:rPr>
              <w:t>4</w:t>
            </w:r>
            <w:r w:rsidR="00793394">
              <w:rPr>
                <w:noProof/>
                <w:webHidden/>
              </w:rPr>
              <w:fldChar w:fldCharType="end"/>
            </w:r>
          </w:hyperlink>
        </w:p>
        <w:p w14:paraId="1915F28B" w14:textId="77777777" w:rsidR="001A20ED" w:rsidRPr="006A0C8F" w:rsidRDefault="00644326">
          <w:pPr>
            <w:rPr>
              <w:rFonts w:cstheme="minorHAnsi"/>
            </w:rPr>
          </w:pPr>
          <w:r w:rsidRPr="006A0C8F">
            <w:rPr>
              <w:rFonts w:cstheme="minorHAnsi"/>
            </w:rPr>
            <w:fldChar w:fldCharType="end"/>
          </w:r>
        </w:p>
      </w:sdtContent>
    </w:sdt>
    <w:p w14:paraId="7A067BB6" w14:textId="77777777" w:rsidR="00AB524E" w:rsidRPr="006A0C8F" w:rsidRDefault="00AB524E">
      <w:pPr>
        <w:rPr>
          <w:rFonts w:eastAsiaTheme="majorEastAsia" w:cstheme="minorHAnsi"/>
          <w:b/>
          <w:bCs/>
          <w:sz w:val="28"/>
          <w:szCs w:val="28"/>
        </w:rPr>
      </w:pPr>
      <w:r w:rsidRPr="006A0C8F">
        <w:rPr>
          <w:rFonts w:cstheme="minorHAnsi"/>
        </w:rPr>
        <w:br w:type="page"/>
      </w:r>
    </w:p>
    <w:p w14:paraId="65C4DE51" w14:textId="77777777" w:rsidR="001A20ED" w:rsidRPr="00793394" w:rsidRDefault="001A20ED" w:rsidP="001A20ED">
      <w:pPr>
        <w:pStyle w:val="Heading1"/>
        <w:rPr>
          <w:rFonts w:cstheme="minorHAnsi"/>
        </w:rPr>
      </w:pPr>
      <w:bookmarkStart w:id="0" w:name="_Toc259540171"/>
      <w:r w:rsidRPr="00793394">
        <w:rPr>
          <w:rFonts w:cstheme="minorHAnsi"/>
        </w:rPr>
        <w:lastRenderedPageBreak/>
        <w:t>1. Introduction</w:t>
      </w:r>
      <w:bookmarkEnd w:id="0"/>
    </w:p>
    <w:p w14:paraId="4C91A42A" w14:textId="77777777" w:rsidR="001A20ED" w:rsidRPr="006A0C8F" w:rsidRDefault="001A20ED" w:rsidP="001A20ED">
      <w:pPr>
        <w:pStyle w:val="NoSpacing"/>
        <w:rPr>
          <w:rFonts w:cstheme="minorHAnsi"/>
        </w:rPr>
      </w:pPr>
    </w:p>
    <w:p w14:paraId="20A3FB3D" w14:textId="188C2ED8" w:rsidR="000A001B" w:rsidRPr="006A0C8F" w:rsidRDefault="00A61CE4" w:rsidP="00303958">
      <w:pPr>
        <w:pStyle w:val="NoSpacing"/>
        <w:ind w:left="720"/>
        <w:rPr>
          <w:rFonts w:cstheme="minorHAnsi"/>
        </w:rPr>
      </w:pPr>
      <w:r w:rsidRPr="006A0C8F">
        <w:rPr>
          <w:rFonts w:cstheme="minorHAnsi"/>
        </w:rPr>
        <w:t xml:space="preserve">This document describes the steps needed to deploy the ODBC2KML system. It includes all prerequisites, installation steps needed to fully deploy the ODBC2KML system to a development or deployment server. </w:t>
      </w:r>
    </w:p>
    <w:p w14:paraId="4DEA0835" w14:textId="2649CA2C" w:rsidR="000A001B" w:rsidRPr="00793394" w:rsidRDefault="000A001B" w:rsidP="00303958">
      <w:pPr>
        <w:pStyle w:val="Heading1"/>
        <w:rPr>
          <w:rFonts w:cstheme="minorHAnsi"/>
        </w:rPr>
      </w:pPr>
      <w:bookmarkStart w:id="1" w:name="_Toc259540172"/>
      <w:r w:rsidRPr="00793394">
        <w:rPr>
          <w:rFonts w:cstheme="minorHAnsi"/>
        </w:rPr>
        <w:t>2. Prerequisites</w:t>
      </w:r>
      <w:bookmarkEnd w:id="1"/>
    </w:p>
    <w:p w14:paraId="77DDC98E" w14:textId="77777777" w:rsidR="000A001B" w:rsidRPr="006A0C8F" w:rsidRDefault="000A001B" w:rsidP="000A001B">
      <w:pPr>
        <w:pStyle w:val="NoSpacing"/>
        <w:rPr>
          <w:rFonts w:cstheme="minorHAnsi"/>
        </w:rPr>
      </w:pPr>
    </w:p>
    <w:p w14:paraId="79294DEA" w14:textId="35C54817" w:rsidR="00303958" w:rsidRPr="006A0C8F" w:rsidRDefault="000A001B" w:rsidP="00303958">
      <w:pPr>
        <w:pStyle w:val="NoSpacing"/>
        <w:ind w:left="720"/>
        <w:rPr>
          <w:rFonts w:cstheme="minorHAnsi"/>
        </w:rPr>
      </w:pPr>
      <w:r w:rsidRPr="006A0C8F">
        <w:rPr>
          <w:rFonts w:cstheme="minorHAnsi"/>
        </w:rPr>
        <w:t>This gui</w:t>
      </w:r>
      <w:r w:rsidR="00303958" w:rsidRPr="006A0C8F">
        <w:rPr>
          <w:rFonts w:cstheme="minorHAnsi"/>
        </w:rPr>
        <w:t>de assumes that you know how to</w:t>
      </w:r>
      <w:r w:rsidRPr="006A0C8F">
        <w:rPr>
          <w:rFonts w:cstheme="minorHAnsi"/>
        </w:rPr>
        <w:t xml:space="preserve"> and already have set up Microsoft Internet Information Server</w:t>
      </w:r>
      <w:r w:rsidR="00303958" w:rsidRPr="006A0C8F">
        <w:rPr>
          <w:rFonts w:cstheme="minorHAnsi"/>
        </w:rPr>
        <w:t xml:space="preserve"> (IIS) 6.0, set up a web site in IIS for the ODBC2KML system</w:t>
      </w:r>
      <w:r w:rsidR="0055316C">
        <w:rPr>
          <w:rFonts w:cstheme="minorHAnsi"/>
        </w:rPr>
        <w:t xml:space="preserve">. You must also have </w:t>
      </w:r>
      <w:r w:rsidR="002F02C1">
        <w:rPr>
          <w:rFonts w:cstheme="minorHAnsi"/>
        </w:rPr>
        <w:t xml:space="preserve">installed </w:t>
      </w:r>
      <w:r w:rsidR="0055316C">
        <w:rPr>
          <w:rFonts w:cstheme="minorHAnsi"/>
        </w:rPr>
        <w:t xml:space="preserve">and set up </w:t>
      </w:r>
      <w:r w:rsidR="002F02C1">
        <w:rPr>
          <w:rFonts w:cstheme="minorHAnsi"/>
        </w:rPr>
        <w:t>Microsoft SQL Server 2005</w:t>
      </w:r>
      <w:r w:rsidR="00303958" w:rsidRPr="006A0C8F">
        <w:rPr>
          <w:rFonts w:cstheme="minorHAnsi"/>
        </w:rPr>
        <w:t xml:space="preserve">. </w:t>
      </w:r>
      <w:r w:rsidR="0055316C">
        <w:rPr>
          <w:rFonts w:cstheme="minorHAnsi"/>
        </w:rPr>
        <w:t>This guide</w:t>
      </w:r>
      <w:r w:rsidR="00303958" w:rsidRPr="006A0C8F">
        <w:rPr>
          <w:rFonts w:cstheme="minorHAnsi"/>
        </w:rPr>
        <w:t xml:space="preserve"> also assumes you have administrator privileges on the machine you are deploying the system.</w:t>
      </w:r>
    </w:p>
    <w:p w14:paraId="2E3B23AE" w14:textId="26225BD3" w:rsidR="00303958" w:rsidRPr="00793394" w:rsidRDefault="00303958" w:rsidP="00D457AB">
      <w:pPr>
        <w:pStyle w:val="Heading1"/>
        <w:rPr>
          <w:rFonts w:cstheme="minorHAnsi"/>
        </w:rPr>
      </w:pPr>
      <w:bookmarkStart w:id="2" w:name="_Toc259540173"/>
      <w:r w:rsidRPr="00793394">
        <w:rPr>
          <w:rFonts w:cstheme="minorHAnsi"/>
        </w:rPr>
        <w:t>3. Setup</w:t>
      </w:r>
      <w:bookmarkEnd w:id="2"/>
    </w:p>
    <w:p w14:paraId="10451796" w14:textId="5505AF34" w:rsidR="00D457AB" w:rsidRPr="00793394" w:rsidRDefault="00D457AB" w:rsidP="00D457AB">
      <w:pPr>
        <w:pStyle w:val="Heading2"/>
        <w:rPr>
          <w:rFonts w:cstheme="minorHAnsi"/>
        </w:rPr>
      </w:pPr>
      <w:bookmarkStart w:id="3" w:name="_Toc259540174"/>
      <w:r w:rsidRPr="00793394">
        <w:rPr>
          <w:rFonts w:cstheme="minorHAnsi"/>
        </w:rPr>
        <w:t>3.1 Build and Publish ODBC2KML</w:t>
      </w:r>
      <w:bookmarkEnd w:id="3"/>
    </w:p>
    <w:p w14:paraId="7F59D719" w14:textId="77777777" w:rsidR="00D457AB" w:rsidRDefault="00D457AB" w:rsidP="000A001B">
      <w:pPr>
        <w:pStyle w:val="NoSpacing"/>
        <w:rPr>
          <w:rFonts w:cstheme="minorHAnsi"/>
        </w:rPr>
      </w:pPr>
    </w:p>
    <w:p w14:paraId="349DD5DD" w14:textId="405138B1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Open the ODBC2KML solution in Visual Studio 2008.</w:t>
      </w:r>
    </w:p>
    <w:p w14:paraId="6E8A0791" w14:textId="7DCA2940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Build the solution by clicking Build </w:t>
      </w:r>
      <w:r w:rsidRPr="00D457AB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Build</w:t>
      </w:r>
      <w:proofErr w:type="spellEnd"/>
      <w:r>
        <w:rPr>
          <w:rFonts w:cstheme="minorHAnsi"/>
        </w:rPr>
        <w:t xml:space="preserve"> Solution.</w:t>
      </w:r>
    </w:p>
    <w:p w14:paraId="4F9D72C9" w14:textId="573050C3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Click Build </w:t>
      </w:r>
      <w:r w:rsidRPr="00D457AB">
        <w:rPr>
          <w:rFonts w:cstheme="minorHAnsi"/>
        </w:rPr>
        <w:sym w:font="Wingdings" w:char="F0E0"/>
      </w:r>
      <w:r>
        <w:rPr>
          <w:rFonts w:cstheme="minorHAnsi"/>
        </w:rPr>
        <w:t xml:space="preserve"> Publish or right-click solution and click Publish.</w:t>
      </w:r>
    </w:p>
    <w:p w14:paraId="739730C4" w14:textId="0A36B20A" w:rsidR="00D457AB" w:rsidRDefault="00D457AB" w:rsidP="00D457AB">
      <w:pPr>
        <w:pStyle w:val="NoSpacing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Specify where to publish to, either a folder on this computer or directly to your IIS deployment. </w:t>
      </w:r>
    </w:p>
    <w:p w14:paraId="6F58CD39" w14:textId="77777777" w:rsidR="00D457AB" w:rsidRDefault="00D457AB" w:rsidP="00D457AB">
      <w:pPr>
        <w:pStyle w:val="NoSpacing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>If you publish to a folder, copy the contents of that folder into the IIS web site folder on your IIS machine.</w:t>
      </w:r>
    </w:p>
    <w:p w14:paraId="3CC5E843" w14:textId="77777777" w:rsidR="00D457AB" w:rsidRDefault="00D457AB" w:rsidP="00D457AB">
      <w:pPr>
        <w:pStyle w:val="NoSpacing"/>
        <w:numPr>
          <w:ilvl w:val="1"/>
          <w:numId w:val="34"/>
        </w:numPr>
        <w:rPr>
          <w:rFonts w:cstheme="minorHAnsi"/>
        </w:rPr>
      </w:pPr>
      <w:r>
        <w:rPr>
          <w:rFonts w:cstheme="minorHAnsi"/>
        </w:rPr>
        <w:t>If you publish directly to your IIS, be sure to specify the IIS connection details.</w:t>
      </w:r>
    </w:p>
    <w:p w14:paraId="5A4746D1" w14:textId="00DF80C6" w:rsidR="00D457AB" w:rsidRDefault="002F02C1" w:rsidP="00D457AB">
      <w:pPr>
        <w:pStyle w:val="Heading2"/>
      </w:pPr>
      <w:bookmarkStart w:id="4" w:name="_Toc259540175"/>
      <w:r>
        <w:t>3.2 ODBC2KML IIS Settings</w:t>
      </w:r>
      <w:bookmarkEnd w:id="4"/>
    </w:p>
    <w:p w14:paraId="195BDDC2" w14:textId="77777777" w:rsidR="002F02C1" w:rsidRDefault="002F02C1" w:rsidP="002F02C1">
      <w:pPr>
        <w:pStyle w:val="NoSpacing"/>
      </w:pPr>
    </w:p>
    <w:p w14:paraId="370C1E4E" w14:textId="1F433C5A" w:rsidR="002F02C1" w:rsidRDefault="002F02C1" w:rsidP="002F02C1">
      <w:pPr>
        <w:pStyle w:val="ListParagraph"/>
        <w:numPr>
          <w:ilvl w:val="0"/>
          <w:numId w:val="36"/>
        </w:numPr>
      </w:pPr>
      <w:r>
        <w:t>Open the IIS Manager.</w:t>
      </w:r>
    </w:p>
    <w:p w14:paraId="716EFA5F" w14:textId="04E0FABF" w:rsidR="002F02C1" w:rsidRDefault="002F02C1" w:rsidP="002F02C1">
      <w:pPr>
        <w:pStyle w:val="ListParagraph"/>
        <w:numPr>
          <w:ilvl w:val="0"/>
          <w:numId w:val="36"/>
        </w:numPr>
      </w:pPr>
      <w:r>
        <w:t>Open &lt;</w:t>
      </w:r>
      <w:proofErr w:type="spellStart"/>
      <w:r>
        <w:t>MachineName</w:t>
      </w:r>
      <w:proofErr w:type="spellEnd"/>
      <w:r>
        <w:t xml:space="preserve">&gt; </w:t>
      </w:r>
      <w:r>
        <w:sym w:font="Wingdings" w:char="F0E0"/>
      </w:r>
      <w:r>
        <w:t xml:space="preserve"> Web Sites.</w:t>
      </w:r>
    </w:p>
    <w:p w14:paraId="2E2309F6" w14:textId="6D41C5CB" w:rsidR="002F02C1" w:rsidRDefault="002F02C1" w:rsidP="002F02C1">
      <w:pPr>
        <w:pStyle w:val="ListParagraph"/>
        <w:numPr>
          <w:ilvl w:val="0"/>
          <w:numId w:val="36"/>
        </w:numPr>
      </w:pPr>
      <w:r>
        <w:t xml:space="preserve">Right-click the web site for ODBC2KML </w:t>
      </w:r>
      <w:r>
        <w:sym w:font="Wingdings" w:char="F0E0"/>
      </w:r>
      <w:r>
        <w:t xml:space="preserve"> Properties.</w:t>
      </w:r>
    </w:p>
    <w:p w14:paraId="0A1C59C5" w14:textId="47131255" w:rsidR="002F02C1" w:rsidRDefault="002F02C1" w:rsidP="002F02C1">
      <w:pPr>
        <w:pStyle w:val="ListParagraph"/>
        <w:numPr>
          <w:ilvl w:val="0"/>
          <w:numId w:val="36"/>
        </w:numPr>
      </w:pPr>
      <w:r>
        <w:t>On the Documents tab, add Main.aspx as the first default content page.</w:t>
      </w:r>
    </w:p>
    <w:p w14:paraId="7B74A633" w14:textId="42D49DA0" w:rsidR="00D457AB" w:rsidRDefault="002F02C1" w:rsidP="002F02C1">
      <w:pPr>
        <w:pStyle w:val="ListParagraph"/>
        <w:numPr>
          <w:ilvl w:val="0"/>
          <w:numId w:val="36"/>
        </w:numPr>
      </w:pPr>
      <w:r>
        <w:t>On the ASP.NET tab, select ASP.NET version 2.x.</w:t>
      </w:r>
    </w:p>
    <w:p w14:paraId="71AFCFA0" w14:textId="00BD186D" w:rsidR="002F02C1" w:rsidRDefault="002F02C1" w:rsidP="002F02C1">
      <w:pPr>
        <w:pStyle w:val="ListParagraph"/>
        <w:numPr>
          <w:ilvl w:val="0"/>
          <w:numId w:val="36"/>
        </w:numPr>
      </w:pPr>
      <w:r>
        <w:t>Click OK.</w:t>
      </w:r>
    </w:p>
    <w:p w14:paraId="0F6C2331" w14:textId="5BC2C055" w:rsidR="00D457AB" w:rsidRDefault="00D457AB" w:rsidP="00D457AB">
      <w:pPr>
        <w:pStyle w:val="Heading2"/>
      </w:pPr>
      <w:bookmarkStart w:id="5" w:name="_Toc259540176"/>
      <w:r>
        <w:t>3.</w:t>
      </w:r>
      <w:r w:rsidR="002F02C1">
        <w:t>3</w:t>
      </w:r>
      <w:r>
        <w:t xml:space="preserve"> Install ODBC Drivers</w:t>
      </w:r>
      <w:bookmarkEnd w:id="5"/>
    </w:p>
    <w:p w14:paraId="6A22C1EE" w14:textId="77777777" w:rsidR="00D457AB" w:rsidRPr="006A0C8F" w:rsidRDefault="00D457AB" w:rsidP="00D457AB">
      <w:pPr>
        <w:pStyle w:val="NoSpacing"/>
        <w:rPr>
          <w:rFonts w:cstheme="minorHAnsi"/>
        </w:rPr>
      </w:pPr>
    </w:p>
    <w:p w14:paraId="128A490C" w14:textId="48B012A7" w:rsidR="000A001B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and install the MySQL .NET connector driver at: </w:t>
      </w:r>
      <w:bookmarkStart w:id="6" w:name="Drivers"/>
      <w:bookmarkEnd w:id="6"/>
      <w:r w:rsidRPr="006A0C8F">
        <w:rPr>
          <w:rFonts w:cstheme="minorHAnsi"/>
        </w:rPr>
        <w:fldChar w:fldCharType="begin"/>
      </w:r>
      <w:r w:rsidRPr="006A0C8F">
        <w:rPr>
          <w:rFonts w:cstheme="minorHAnsi"/>
        </w:rPr>
        <w:instrText xml:space="preserve"> HYPERLINK "http://dev.mysql.com/downloads/connector/net/" </w:instrText>
      </w:r>
      <w:r w:rsidRPr="006A0C8F">
        <w:rPr>
          <w:rFonts w:cstheme="minorHAnsi"/>
        </w:rPr>
        <w:fldChar w:fldCharType="separate"/>
      </w:r>
      <w:r w:rsidRPr="006A0C8F">
        <w:rPr>
          <w:rStyle w:val="Hyperlink"/>
          <w:rFonts w:cstheme="minorHAnsi"/>
        </w:rPr>
        <w:t>http://dev.mysql.com/downloads/connector/net/</w:t>
      </w:r>
      <w:r w:rsidRPr="006A0C8F">
        <w:rPr>
          <w:rFonts w:cstheme="minorHAnsi"/>
        </w:rPr>
        <w:fldChar w:fldCharType="end"/>
      </w:r>
    </w:p>
    <w:p w14:paraId="25C86E68" w14:textId="4D7A5A68" w:rsidR="00303958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and install the MySQL ODBC connector Driver at: </w:t>
      </w:r>
      <w:hyperlink r:id="rId8" w:history="1">
        <w:r w:rsidRPr="006A0C8F">
          <w:rPr>
            <w:rStyle w:val="Hyperlink"/>
            <w:rFonts w:cstheme="minorHAnsi"/>
          </w:rPr>
          <w:t>http://dev.mysql.com/downloads/connector/odbc/</w:t>
        </w:r>
      </w:hyperlink>
    </w:p>
    <w:p w14:paraId="007522E7" w14:textId="46637CF1" w:rsidR="00303958" w:rsidRPr="006A0C8F" w:rsidRDefault="00303958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and install the ODBC .NET Service </w:t>
      </w:r>
      <w:r w:rsidR="00BC4664" w:rsidRPr="006A0C8F">
        <w:rPr>
          <w:rFonts w:cstheme="minorHAnsi"/>
        </w:rPr>
        <w:t>Provider</w:t>
      </w:r>
      <w:r w:rsidRPr="006A0C8F">
        <w:rPr>
          <w:rFonts w:cstheme="minorHAnsi"/>
        </w:rPr>
        <w:t xml:space="preserve"> at: </w:t>
      </w:r>
      <w:hyperlink r:id="rId9" w:history="1">
        <w:r w:rsidR="00BC4664" w:rsidRPr="006A0C8F">
          <w:rPr>
            <w:rStyle w:val="Hyperlink"/>
            <w:rFonts w:cstheme="minorHAnsi"/>
          </w:rPr>
          <w:t>http://www.microsoft.com/downloads/details.aspx?familyid=6ccd8427-1017-4f33-a062-d165078e32b1&amp;displaylang=en</w:t>
        </w:r>
      </w:hyperlink>
    </w:p>
    <w:p w14:paraId="71BD07E2" w14:textId="2C0C7163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lastRenderedPageBreak/>
        <w:t xml:space="preserve">Download the Oracle Instant Client Drivers at: </w:t>
      </w:r>
      <w:hyperlink r:id="rId10" w:history="1">
        <w:r w:rsidRPr="006A0C8F">
          <w:rPr>
            <w:rStyle w:val="Hyperlink"/>
            <w:rFonts w:cstheme="minorHAnsi"/>
          </w:rPr>
          <w:t>http://download.oracle.com/otn/nt/instantclient/111070/instantclient-basic-win32-11.1.0.7.0.zip</w:t>
        </w:r>
      </w:hyperlink>
    </w:p>
    <w:p w14:paraId="7B0A3758" w14:textId="3E7F1319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 xml:space="preserve">Download the Oracle Instant Client ODBC drivers at: </w:t>
      </w:r>
      <w:hyperlink r:id="rId11" w:history="1">
        <w:r w:rsidRPr="006A0C8F">
          <w:rPr>
            <w:rStyle w:val="Hyperlink"/>
            <w:rFonts w:cstheme="minorHAnsi"/>
          </w:rPr>
          <w:t>http://download.oracle.com/otn/nt/instantclient/111070/instantclient-odbc-win32-11.1.0.7.0.zip</w:t>
        </w:r>
      </w:hyperlink>
    </w:p>
    <w:p w14:paraId="7466AB7E" w14:textId="77777777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>Unzip both of the Oracle Instant Client drivers to C:\instantclient.</w:t>
      </w:r>
    </w:p>
    <w:p w14:paraId="420F68AE" w14:textId="642FB845" w:rsidR="00BC4664" w:rsidRPr="006A0C8F" w:rsidRDefault="00BC4664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>Add C:\instantclient to your PATH environment variable.</w:t>
      </w:r>
    </w:p>
    <w:p w14:paraId="15BD1FD6" w14:textId="77777777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Right-click My Computer</w:t>
      </w:r>
    </w:p>
    <w:p w14:paraId="137B1662" w14:textId="4FD94CE6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Click Advanced in Windows XP/Server 2003 or Advanced System Settings in Vista/7/Server 2008.</w:t>
      </w:r>
    </w:p>
    <w:p w14:paraId="5E67E9F2" w14:textId="77777777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Click Environment Variables.</w:t>
      </w:r>
    </w:p>
    <w:p w14:paraId="29EA0E55" w14:textId="719F966B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r w:rsidRPr="006A0C8F">
        <w:rPr>
          <w:rFonts w:cstheme="minorHAnsi"/>
        </w:rPr>
        <w:t>Select PATH in System variables and click Edit…</w:t>
      </w:r>
    </w:p>
    <w:p w14:paraId="125A8235" w14:textId="3AF37EA4" w:rsidR="00BC4664" w:rsidRPr="006A0C8F" w:rsidRDefault="00BC4664" w:rsidP="00D457AB">
      <w:pPr>
        <w:pStyle w:val="NoSpacing"/>
        <w:numPr>
          <w:ilvl w:val="1"/>
          <w:numId w:val="35"/>
        </w:numPr>
        <w:rPr>
          <w:rFonts w:cstheme="minorHAnsi"/>
        </w:rPr>
      </w:pPr>
      <w:proofErr w:type="gramStart"/>
      <w:r w:rsidRPr="006A0C8F">
        <w:rPr>
          <w:rFonts w:cstheme="minorHAnsi"/>
        </w:rPr>
        <w:t>Add ;C</w:t>
      </w:r>
      <w:proofErr w:type="gramEnd"/>
      <w:r w:rsidRPr="006A0C8F">
        <w:rPr>
          <w:rFonts w:cstheme="minorHAnsi"/>
        </w:rPr>
        <w:t>:\</w:t>
      </w:r>
      <w:proofErr w:type="spellStart"/>
      <w:r w:rsidRPr="006A0C8F">
        <w:rPr>
          <w:rFonts w:cstheme="minorHAnsi"/>
        </w:rPr>
        <w:t>instantclient</w:t>
      </w:r>
      <w:proofErr w:type="spellEnd"/>
      <w:r w:rsidRPr="006A0C8F">
        <w:rPr>
          <w:rFonts w:cstheme="minorHAnsi"/>
        </w:rPr>
        <w:t xml:space="preserve"> and click OK, OK, OK.</w:t>
      </w:r>
    </w:p>
    <w:p w14:paraId="2A4E2D93" w14:textId="2B81AC4E" w:rsidR="00BC4664" w:rsidRPr="006A0C8F" w:rsidRDefault="006A0C8F" w:rsidP="00D457AB">
      <w:pPr>
        <w:pStyle w:val="NoSpacing"/>
        <w:numPr>
          <w:ilvl w:val="0"/>
          <w:numId w:val="35"/>
        </w:numPr>
        <w:rPr>
          <w:rFonts w:cstheme="minorHAnsi"/>
        </w:rPr>
      </w:pPr>
      <w:r w:rsidRPr="006A0C8F">
        <w:rPr>
          <w:rFonts w:cstheme="minorHAnsi"/>
        </w:rPr>
        <w:t>Install C:\instantclient\odbc_install.exe.</w:t>
      </w:r>
    </w:p>
    <w:p w14:paraId="28BBE97B" w14:textId="133A1278" w:rsidR="006A0C8F" w:rsidRDefault="00975068" w:rsidP="00975068">
      <w:pPr>
        <w:pStyle w:val="NoSpacing"/>
        <w:tabs>
          <w:tab w:val="left" w:pos="5910"/>
        </w:tabs>
        <w:rPr>
          <w:rFonts w:cstheme="minorHAnsi"/>
        </w:rPr>
      </w:pPr>
      <w:r>
        <w:rPr>
          <w:rFonts w:cstheme="minorHAnsi"/>
        </w:rPr>
        <w:tab/>
      </w:r>
    </w:p>
    <w:p w14:paraId="35E336E6" w14:textId="77777777" w:rsidR="00975068" w:rsidRDefault="00975068" w:rsidP="00975068">
      <w:pPr>
        <w:pStyle w:val="Heading2"/>
      </w:pPr>
      <w:r>
        <w:t>3.4 Application Database Setup</w:t>
      </w:r>
    </w:p>
    <w:p w14:paraId="59596135" w14:textId="77777777" w:rsidR="002F02C1" w:rsidRDefault="002F02C1" w:rsidP="006A0C8F">
      <w:pPr>
        <w:pStyle w:val="NoSpacing"/>
        <w:rPr>
          <w:rFonts w:cstheme="minorHAnsi"/>
        </w:rPr>
      </w:pPr>
    </w:p>
    <w:p w14:paraId="537C0990" w14:textId="63EDC2F4" w:rsidR="0055316C" w:rsidRDefault="00DB2B39" w:rsidP="00975068">
      <w:pPr>
        <w:pStyle w:val="NoSpacing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Appendix A contains the SQL needed to create the database tables for the ODBC2KML system. </w:t>
      </w:r>
      <w:r w:rsidR="00745D6D">
        <w:rPr>
          <w:rFonts w:cstheme="minorHAnsi"/>
        </w:rPr>
        <w:t xml:space="preserve">It also adds the icons from the /icons folder to the </w:t>
      </w:r>
      <w:proofErr w:type="spellStart"/>
      <w:r w:rsidR="00745D6D">
        <w:rPr>
          <w:rFonts w:cstheme="minorHAnsi"/>
        </w:rPr>
        <w:t>IconLibrary</w:t>
      </w:r>
      <w:proofErr w:type="spellEnd"/>
      <w:r w:rsidR="00745D6D">
        <w:rPr>
          <w:rFonts w:cstheme="minorHAnsi"/>
        </w:rPr>
        <w:t xml:space="preserve"> table. </w:t>
      </w:r>
      <w:r>
        <w:rPr>
          <w:rFonts w:cstheme="minorHAnsi"/>
        </w:rPr>
        <w:t>Run this set of commands on your Mi</w:t>
      </w:r>
      <w:r w:rsidR="00A42B77">
        <w:rPr>
          <w:rFonts w:cstheme="minorHAnsi"/>
        </w:rPr>
        <w:t xml:space="preserve">crosoft SQL server. </w:t>
      </w:r>
    </w:p>
    <w:p w14:paraId="38646B00" w14:textId="77777777" w:rsidR="00A42B77" w:rsidRDefault="00A42B77" w:rsidP="00A42B77">
      <w:pPr>
        <w:pStyle w:val="NoSpacing"/>
        <w:rPr>
          <w:rFonts w:cstheme="minorHAnsi"/>
        </w:rPr>
      </w:pPr>
    </w:p>
    <w:p w14:paraId="7F69AF52" w14:textId="16E4D2BE" w:rsidR="00745D6D" w:rsidRDefault="00745D6D">
      <w:pPr>
        <w:rPr>
          <w:rFonts w:cstheme="minorHAnsi"/>
        </w:rPr>
      </w:pPr>
      <w:r>
        <w:rPr>
          <w:rFonts w:cstheme="minorHAnsi"/>
        </w:rPr>
        <w:br w:type="page"/>
      </w:r>
    </w:p>
    <w:p w14:paraId="53C7E0A4" w14:textId="3601E5EB" w:rsidR="00A42B77" w:rsidRDefault="00A42B77" w:rsidP="00A42B77">
      <w:pPr>
        <w:pStyle w:val="Heading1"/>
      </w:pPr>
      <w:bookmarkStart w:id="7" w:name="_GoBack"/>
      <w:bookmarkEnd w:id="7"/>
      <w:r>
        <w:lastRenderedPageBreak/>
        <w:t>Appendix A: ODBC2KML.sql</w:t>
      </w:r>
    </w:p>
    <w:p w14:paraId="53C640B8" w14:textId="77777777" w:rsidR="00A42B77" w:rsidRDefault="00A42B77" w:rsidP="00A42B77">
      <w:pPr>
        <w:pStyle w:val="NoSpacing"/>
      </w:pPr>
    </w:p>
    <w:p w14:paraId="1C0EA5C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FK_Description_Connection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78F9707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FK_Description_Connection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].[Description]'))</w:t>
      </w:r>
    </w:p>
    <w:p w14:paraId="145B9A0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Description] DROP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FK_Description_Connection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19301B6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5987F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265D9B9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].[Icon]'))</w:t>
      </w:r>
    </w:p>
    <w:p w14:paraId="7025E62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Icon] DROP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78FAAC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3A91DC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49E7A43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].[Icon]'))</w:t>
      </w:r>
    </w:p>
    <w:p w14:paraId="5693E52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Icon] DROP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02CA660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9B8ED1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[FK_IconCondition_Connection1]    Script Date: 04/22/2010 13:31:45 ******/</w:t>
      </w:r>
    </w:p>
    <w:p w14:paraId="366D51D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].[FK_IconCondition_Connection1]')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1AE8BF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DROP CONSTRAINT [FK_IconCondition_Connection1]</w:t>
      </w:r>
    </w:p>
    <w:p w14:paraId="6E04A62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366A2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[FK_IconCondition_Icon1]    Script Date: 04/22/2010 13:31:45 ******/</w:t>
      </w:r>
    </w:p>
    <w:p w14:paraId="536F002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].[FK_IconCondition_Icon1]')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6464DC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DROP CONSTRAINT [FK_IconCondition_Icon1]</w:t>
      </w:r>
    </w:p>
    <w:p w14:paraId="0C7E981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9CD34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FK_Mapping_Connection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6E6295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FK_Mapping_Connection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].[Mapping]'))</w:t>
      </w:r>
    </w:p>
    <w:p w14:paraId="5701AA5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Mapping] DROP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FK_Mapping_Connection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75F111C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C445D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25B3BB4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].[Overlay]'))</w:t>
      </w:r>
    </w:p>
    <w:p w14:paraId="7B248C0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Overlay] DROP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441CBE5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DBEC25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3A320F9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lastRenderedPageBreak/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2D8D167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DROP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18A350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C669C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FK_OverlayCondition_Overlay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17815E6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FK_OverlayCondition_Overlay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590EA3C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DROP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FK_OverlayCondition_Overlay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21ACE7E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14932A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702911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 AND type in (N'U'))</w:t>
      </w:r>
    </w:p>
    <w:p w14:paraId="7284C36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6A48A2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F95AE7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Description]    Script Date: 04/22/2010 13:31:45 ******/</w:t>
      </w:r>
    </w:p>
    <w:p w14:paraId="2C5339D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].[Description]') AND type in (N'U'))</w:t>
      </w:r>
    </w:p>
    <w:p w14:paraId="0FDDC2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Description]</w:t>
      </w:r>
    </w:p>
    <w:p w14:paraId="498C84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EBE1A4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4E030EB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 AND type in (N'U'))</w:t>
      </w:r>
    </w:p>
    <w:p w14:paraId="6658D5D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7910F5B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AAE7DE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Overlay]    Script Date: 04/22/2010 13:31:45 ******/</w:t>
      </w:r>
    </w:p>
    <w:p w14:paraId="3321422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].[Overlay]') AND type in (N'U'))</w:t>
      </w:r>
    </w:p>
    <w:p w14:paraId="1DF41C0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Overlay]</w:t>
      </w:r>
    </w:p>
    <w:p w14:paraId="38E3F90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D676F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Mapping]    Script Date: 04/22/2010 13:31:45 ******/</w:t>
      </w:r>
    </w:p>
    <w:p w14:paraId="6A9F86C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].[Mapping]') AND type in (N'U'))</w:t>
      </w:r>
    </w:p>
    <w:p w14:paraId="050242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Mapping]</w:t>
      </w:r>
    </w:p>
    <w:p w14:paraId="42D063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F989B5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Icon]    Script Date: 04/22/2010 13:31:45 ******/</w:t>
      </w:r>
    </w:p>
    <w:p w14:paraId="2C8CBF9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].[Icon]') AND type in (N'U'))</w:t>
      </w:r>
    </w:p>
    <w:p w14:paraId="2E9F9D7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Icon]</w:t>
      </w:r>
    </w:p>
    <w:p w14:paraId="3C679C6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E785D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Connection]    Script Date: 04/22/2010 13:31:45 ******/</w:t>
      </w:r>
    </w:p>
    <w:p w14:paraId="660656F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].[Connection]') AND type in (N'U'))</w:t>
      </w:r>
    </w:p>
    <w:p w14:paraId="1C42C45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Connection]</w:t>
      </w:r>
    </w:p>
    <w:p w14:paraId="4873983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5A483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636029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 AND type in (N'U'))</w:t>
      </w:r>
    </w:p>
    <w:p w14:paraId="7B224D6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DROP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6DFF7C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D47A5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40AD3B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sys.default_constraints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50E24E8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14EB0B5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DROP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181F36A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080EFB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D796F7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B6DB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1018B21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sys.default_constraints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1E73BF7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985262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DROP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64156B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4CBE1B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3C9E9C4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BDEC44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1C1CF29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sys.default_constraints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1D9395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41D73E4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DROP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797CE38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732E6E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06CFF7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364C6F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7C32620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IF  EXISTS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sys.default_constraints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33E76E1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077A0E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DROP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1864A65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84F45E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443A96E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6BAD9E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19474F0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5FAFE25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98BD84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04F636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48EF0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 AND type in (N'U'))</w:t>
      </w:r>
    </w:p>
    <w:p w14:paraId="2A9D3EF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6D85E57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](</w:t>
      </w:r>
    </w:p>
    <w:p w14:paraId="44C2097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IDENTITY(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1,1) NOT NULL,</w:t>
      </w:r>
    </w:p>
    <w:p w14:paraId="62F1C2E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location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](250) COLLATE SQL_Latin1_General_CP1_CI_AS NOT NULL,</w:t>
      </w:r>
    </w:p>
    <w:p w14:paraId="6FCF7D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bit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05FD20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PK_IconLibrary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PRIMARY KEY CLUSTERED </w:t>
      </w:r>
    </w:p>
    <w:p w14:paraId="5ADD8B0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002ACD3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050F18F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IGNORE_DUP_KEY = OFF, ALLOW_ROW_LOCKS  = ON, ALLOW_PAGE_LOCKS  = ON)</w:t>
      </w:r>
    </w:p>
    <w:p w14:paraId="2F3C68E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3B9089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32E7387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B6E02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IDENTITY_INSERT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ON</w:t>
      </w:r>
    </w:p>
    <w:p w14:paraId="7673F65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(56, N'/icons/1.png', 1)</w:t>
      </w:r>
    </w:p>
    <w:p w14:paraId="59BDA4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(57, N'/icons/2.png', 1)</w:t>
      </w:r>
    </w:p>
    <w:p w14:paraId="5B4D13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(58, N'/icons/3.png', 1)</w:t>
      </w:r>
    </w:p>
    <w:p w14:paraId="36FB56D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(59, N'/icons/4.png', 1)</w:t>
      </w:r>
    </w:p>
    <w:p w14:paraId="634012E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(60, N'/icons/5.png', 1)</w:t>
      </w:r>
    </w:p>
    <w:p w14:paraId="2C2238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(61, N'/icons/6.png', 1)</w:t>
      </w:r>
    </w:p>
    <w:p w14:paraId="37CE436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(62, N'/icons/7.png', 1)</w:t>
      </w:r>
    </w:p>
    <w:p w14:paraId="7EFC0AE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(63, N'/icons/8.png', 1)</w:t>
      </w:r>
    </w:p>
    <w:p w14:paraId="263BF7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(64, N'/icons/9.png', 1)</w:t>
      </w:r>
    </w:p>
    <w:p w14:paraId="658EBA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(65, N'/icons/10.png', 1)</w:t>
      </w:r>
    </w:p>
    <w:p w14:paraId="2F9C68A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(66, N'/icons/A.png', 1)</w:t>
      </w:r>
    </w:p>
    <w:p w14:paraId="1E676E1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(67, N'/icons/airports.png', 1)</w:t>
      </w:r>
    </w:p>
    <w:p w14:paraId="00F639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(68, N'/icons/arrow-reverse.png', 1)</w:t>
      </w:r>
    </w:p>
    <w:p w14:paraId="0113323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(69, N'/icons/arrow.png', 1)</w:t>
      </w:r>
    </w:p>
    <w:p w14:paraId="587AB7F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(70, N'/icons/arts.png', 1)</w:t>
      </w:r>
    </w:p>
    <w:p w14:paraId="76F1068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(71, N'/icons/B.png', 1)</w:t>
      </w:r>
    </w:p>
    <w:p w14:paraId="1793B78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(72, N'/icons/bars.png', 1)</w:t>
      </w:r>
    </w:p>
    <w:p w14:paraId="18F41A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(73, N'/icons/blu-blank.png', 1)</w:t>
      </w:r>
    </w:p>
    <w:p w14:paraId="67A56D8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(74, N'/icons/blu-circle.png', 1)</w:t>
      </w:r>
    </w:p>
    <w:p w14:paraId="5068CAC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(75, N'/icons/blu-diamond.png', 1)</w:t>
      </w:r>
    </w:p>
    <w:p w14:paraId="5F375D1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(76, N'/icons/blu-square.png', 1)</w:t>
      </w:r>
    </w:p>
    <w:p w14:paraId="69FA919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(77, N'/icons/blu-stars.png', 1)</w:t>
      </w:r>
    </w:p>
    <w:p w14:paraId="4CB153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(78, N'/icons/blue-pushpin.png', 1)</w:t>
      </w:r>
    </w:p>
    <w:p w14:paraId="49EDC32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(79, N'/icons/bus.png', 1)</w:t>
      </w:r>
    </w:p>
    <w:p w14:paraId="4163918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(80, N'/icons/C.png', 1)</w:t>
      </w:r>
    </w:p>
    <w:p w14:paraId="23D26E9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(81, N'/icons/cabs.png', 1)</w:t>
      </w:r>
    </w:p>
    <w:p w14:paraId="5AE85C9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(82, N'/icons/camera.png', 1)</w:t>
      </w:r>
    </w:p>
    <w:p w14:paraId="1F34AAE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(83, N'/icons/campfire.png', 1)</w:t>
      </w:r>
    </w:p>
    <w:p w14:paraId="428D338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(84, N'/icons/campground.png', 1)</w:t>
      </w:r>
    </w:p>
    <w:p w14:paraId="3DFF03E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(85, N'/icons/caution.png', 1)</w:t>
      </w:r>
    </w:p>
    <w:p w14:paraId="7B44CB4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(86, N'/icons/coffee.png', 1)</w:t>
      </w:r>
    </w:p>
    <w:p w14:paraId="1936EB9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(87, N'/icons/convenience.png', 1)</w:t>
      </w:r>
    </w:p>
    <w:p w14:paraId="6AF7B08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(88, N'/icons/cycling.png', 1)</w:t>
      </w:r>
    </w:p>
    <w:p w14:paraId="3B3C143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(89, N'/icons/D.png', 1)</w:t>
      </w:r>
    </w:p>
    <w:p w14:paraId="0AE1694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(90, N'/icons/dining.png', 1)</w:t>
      </w:r>
    </w:p>
    <w:p w14:paraId="049007E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(91, N'/icons/dollar.png', 1)</w:t>
      </w:r>
    </w:p>
    <w:p w14:paraId="248C1D9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(92, N'/icons/donut.png', 1)</w:t>
      </w:r>
    </w:p>
    <w:p w14:paraId="2E57AFD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(93, N'/icons/F.png', 1)</w:t>
      </w:r>
    </w:p>
    <w:p w14:paraId="750206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(94, N'/icons/falling_rocks.png', 1)</w:t>
      </w:r>
    </w:p>
    <w:p w14:paraId="69AF01F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(95, N'/icons/ferry.png', 1)</w:t>
      </w:r>
    </w:p>
    <w:p w14:paraId="79EBCB2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(96, N'/icons/firedept.png', 1)</w:t>
      </w:r>
    </w:p>
    <w:p w14:paraId="65DE8B1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(97, N'/icons/fishing.png', 1)</w:t>
      </w:r>
    </w:p>
    <w:p w14:paraId="258BA47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(98, N'/icons/flag.png', 1)</w:t>
      </w:r>
    </w:p>
    <w:p w14:paraId="793217C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(99, N'/icons/forbidden.png', 1)</w:t>
      </w:r>
    </w:p>
    <w:p w14:paraId="11C78C0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(100, N'/icons/G.png', 1)</w:t>
      </w:r>
    </w:p>
    <w:p w14:paraId="2F54CF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([ID], [location],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isLocal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 VALUES (101, N'/icons/gas_stations.png', 1)</w:t>
      </w:r>
    </w:p>
    <w:p w14:paraId="63AFEA7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IDENTITY_INSERT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OFF</w:t>
      </w:r>
    </w:p>
    <w:p w14:paraId="6EC320D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Connection]    Script Date: 04/22/2010 13:31:45 ******/</w:t>
      </w:r>
    </w:p>
    <w:p w14:paraId="4ED0904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323B02E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EA2F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SET QUOTED_IDENTIFIER ON</w:t>
      </w:r>
    </w:p>
    <w:p w14:paraId="5F2C4E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1DD0B1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].[Connection]') AND type in (N'U'))</w:t>
      </w:r>
    </w:p>
    <w:p w14:paraId="57FED97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66E913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Connection](</w:t>
      </w:r>
    </w:p>
    <w:p w14:paraId="16909B1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IDENTITY(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5,1) NOT NULL,</w:t>
      </w:r>
    </w:p>
    <w:p w14:paraId="449B2F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name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](50) COLLATE SQL_Latin1_General_CP1_CI_AS NOT NULL,</w:t>
      </w:r>
    </w:p>
    <w:p w14:paraId="1084BE6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dbName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](50) COLLATE SQL_Latin1_General_CP1_CI_AS NOT NULL,</w:t>
      </w:r>
    </w:p>
    <w:p w14:paraId="4F888E5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userName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](50) COLLATE SQL_Latin1_General_CP1_CI_AS NOT NULL,</w:t>
      </w:r>
    </w:p>
    <w:p w14:paraId="44C895A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password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](50) COLLATE SQL_Latin1_General_CP1_CI_AS NOT NULL,</w:t>
      </w:r>
    </w:p>
    <w:p w14:paraId="5E22653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port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68929DC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](50) COLLATE SQL_Latin1_General_CP1_CI_AS NOT NULL,</w:t>
      </w:r>
    </w:p>
    <w:p w14:paraId="5BBB426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protocol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](150) COLLATE SQL_Latin1_General_CP1_CI_AS NULL,</w:t>
      </w:r>
    </w:p>
    <w:p w14:paraId="39EFD10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serviceName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](150) COLLATE SQL_Latin1_General_CP1_CI_AS NULL,</w:t>
      </w:r>
    </w:p>
    <w:p w14:paraId="403297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[SID]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](150) COLLATE SQL_Latin1_General_CP1_CI_AS NULL,</w:t>
      </w:r>
    </w:p>
    <w:p w14:paraId="6FFCAED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type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4BCBDB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PK_Connection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PRIMARY KEY CLUSTERED </w:t>
      </w:r>
    </w:p>
    <w:p w14:paraId="66B17BB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41E42C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697C5DE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IGNORE_DUP_KEY = OFF, ALLOW_ROW_LOCKS  = ON, ALLOW_PAGE_LOCKS  = ON)</w:t>
      </w:r>
    </w:p>
    <w:p w14:paraId="632C12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2CC81A6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13AA8F6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14B568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Icon]    Script Date: 04/22/2010 13:31:45 ******/</w:t>
      </w:r>
    </w:p>
    <w:p w14:paraId="12434E2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3B1A61E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E2B6B3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62BCAD3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B4EE70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].[Icon]') AND type in (N'U'))</w:t>
      </w:r>
    </w:p>
    <w:p w14:paraId="1D02110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7352E07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Icon](</w:t>
      </w:r>
    </w:p>
    <w:p w14:paraId="4D7A79F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IDENTITY(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1,1) NOT NULL,</w:t>
      </w:r>
    </w:p>
    <w:p w14:paraId="6EA6DEA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iconLibraryID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12B8ED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5B8EA84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[PK_Icon_1] PRIMARY KEY CLUSTERED </w:t>
      </w:r>
    </w:p>
    <w:p w14:paraId="0ADB5DF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1CB0142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2A023D6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IGNORE_DUP_KEY = OFF, ALLOW_ROW_LOCKS  = ON, ALLOW_PAGE_LOCKS  = ON)</w:t>
      </w:r>
    </w:p>
    <w:p w14:paraId="32FAE1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5D9C603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53252AE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3EAB2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Mapping]    Script Date: 04/22/2010 13:31:45 ******/</w:t>
      </w:r>
    </w:p>
    <w:p w14:paraId="6DE13EB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752F01A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75EB54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775DA11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DF9B49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].[Mapping]') AND type in (N'U'))</w:t>
      </w:r>
    </w:p>
    <w:p w14:paraId="4F91D86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927AF3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Mapping](</w:t>
      </w:r>
    </w:p>
    <w:p w14:paraId="727911D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IDENTITY(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1,1) NOT NULL,</w:t>
      </w:r>
    </w:p>
    <w:p w14:paraId="29AD54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tableName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](128) COLLATE SQL_Latin1_General_CP1_CI_AS NOT NULL,</w:t>
      </w:r>
    </w:p>
    <w:p w14:paraId="797E110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latFieldName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](128) COLLATE SQL_Latin1_General_CP1_CI_AS NOT NULL,</w:t>
      </w:r>
    </w:p>
    <w:p w14:paraId="745FE3A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longFieldName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](128) COLLATE SQL_Latin1_General_CP1_CI_AS NOT NULL,</w:t>
      </w:r>
    </w:p>
    <w:p w14:paraId="1DAD5AA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placemarkFieldName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](128) COLLATE SQL_Latin1_General_CP1_CI_AS NULL,</w:t>
      </w:r>
    </w:p>
    <w:p w14:paraId="1E7BA28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format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08177B3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07DF13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PK_Mapping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PRIMARY KEY CLUSTERED </w:t>
      </w:r>
    </w:p>
    <w:p w14:paraId="13FDB38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06DD41C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7131FD5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IGNORE_DUP_KEY = OFF, ALLOW_ROW_LOCKS  = ON, ALLOW_PAGE_LOCKS  = ON)</w:t>
      </w:r>
    </w:p>
    <w:p w14:paraId="25D097F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4E63DDB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83C90C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68B65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sys.indexes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].[Mapping]') AND name =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N'IX_Mapping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')</w:t>
      </w:r>
    </w:p>
    <w:p w14:paraId="5CCC7FA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NONCLUSTERED INDEX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IX_Mapping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ON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Mapping] </w:t>
      </w:r>
    </w:p>
    <w:p w14:paraId="2C4AD76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4E36762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ASC</w:t>
      </w:r>
    </w:p>
    <w:p w14:paraId="1A600A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SORT_IN_TEMPDB = OFF, IGNORE_DUP_KEY = OFF, DROP_EXISTING = OFF, ONLINE = OFF, ALLOW_ROW_LOCKS  = ON, ALLOW_PAGE_LOCKS  = ON)</w:t>
      </w:r>
    </w:p>
    <w:p w14:paraId="7188DA8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A35A15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Overlay]    Script Date: 04/22/2010 13:31:45 ******/</w:t>
      </w:r>
    </w:p>
    <w:p w14:paraId="667BC7D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35AE949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588418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574585A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124E2F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].[Overlay]') AND type in (N'U'))</w:t>
      </w:r>
    </w:p>
    <w:p w14:paraId="1F24A16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B51E88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Overlay](</w:t>
      </w:r>
    </w:p>
    <w:p w14:paraId="70526EA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IDENTITY(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1,1) NOT NULL,</w:t>
      </w:r>
    </w:p>
    <w:p w14:paraId="256B5D2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22E05C7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](50) COLLATE SQL_Latin1_General_CP1_CI_AS NOT NULL,</w:t>
      </w:r>
    </w:p>
    <w:p w14:paraId="1448BB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[PK_Overlay_1] PRIMARY KEY CLUSTERED </w:t>
      </w:r>
    </w:p>
    <w:p w14:paraId="455EDD8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63662B4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6196764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IGNORE_DUP_KEY = OFF, ALLOW_ROW_LOCKS  = ON, ALLOW_PAGE_LOCKS  = ON)</w:t>
      </w:r>
    </w:p>
    <w:p w14:paraId="6444E3A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41DD5CC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43DD89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3AC35C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70983AA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1B101D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43BF3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1AF88F0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C92BA4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 AND type in (N'U'))</w:t>
      </w:r>
    </w:p>
    <w:p w14:paraId="340045D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098487C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CREATE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](</w:t>
      </w:r>
    </w:p>
    <w:p w14:paraId="3C5A818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IDENTITY(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1,1) NOT NULL,</w:t>
      </w:r>
    </w:p>
    <w:p w14:paraId="772767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overlayID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3DC2AB4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703092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lowerBound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](100) COLLATE SQL_Latin1_General_CP1_CI_AS NULL,</w:t>
      </w:r>
    </w:p>
    <w:p w14:paraId="1281CF1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upperBound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](100) COLLATE SQL_Latin1_General_CP1_CI_AS NULL,</w:t>
      </w:r>
    </w:p>
    <w:p w14:paraId="18F361C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lowerOperator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4BFAEBC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upperOperator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74332A7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fieldName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](100) COLLATE SQL_Latin1_General_CP1_CI_AS NOT NULL,</w:t>
      </w:r>
    </w:p>
    <w:p w14:paraId="69F22CB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tableName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](100) COLLATE SQL_Latin1_General_CP1_CI_AS NOT NULL,</w:t>
      </w:r>
    </w:p>
    <w:p w14:paraId="0AAB505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PK_OverlayCondition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PRIMARY KEY CLUSTERED </w:t>
      </w:r>
    </w:p>
    <w:p w14:paraId="6936C35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74F1E73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7F3FB1F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IGNORE_DUP_KEY = OFF, ALLOW_ROW_LOCKS  = ON, ALLOW_PAGE_LOCKS  = ON)</w:t>
      </w:r>
    </w:p>
    <w:p w14:paraId="499B6F8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6B117DC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19142EC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653C4E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sys.indexes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name =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N'IX_OverlayCondition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')</w:t>
      </w:r>
    </w:p>
    <w:p w14:paraId="46B5199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NONCLUSTERED INDEX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IX_OverlayCondition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ON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</w:t>
      </w:r>
    </w:p>
    <w:p w14:paraId="2CA2DF7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7F63A18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overlayID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ASC</w:t>
      </w:r>
    </w:p>
    <w:p w14:paraId="2C37EAC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SORT_IN_TEMPDB = OFF, IGNORE_DUP_KEY = OFF, DROP_EXISTING = OFF, ONLINE = OFF, ALLOW_ROW_LOCKS  = ON, ALLOW_PAGE_LOCKS  = ON)</w:t>
      </w:r>
    </w:p>
    <w:p w14:paraId="78373D3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A35690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sys.indexes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 AND name = N'IX_OverlayCondition_1')</w:t>
      </w:r>
    </w:p>
    <w:p w14:paraId="6E0A6A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NONCLUSTERED INDEX [IX_OverlayCondition_1] ON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</w:t>
      </w:r>
    </w:p>
    <w:p w14:paraId="20AD95A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3E51E12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ASC</w:t>
      </w:r>
    </w:p>
    <w:p w14:paraId="66389B8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SORT_IN_TEMPDB = OFF, IGNORE_DUP_KEY = OFF, DROP_EXISTING = OFF, ONLINE = OFF, ALLOW_ROW_LOCKS  = ON, ALLOW_PAGE_LOCKS  = ON)</w:t>
      </w:r>
    </w:p>
    <w:p w14:paraId="24B40AA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A0A46E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Description]    Script Date: 04/22/2010 13:31:45 ******/</w:t>
      </w:r>
    </w:p>
    <w:p w14:paraId="674E93E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4C8E225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3C97B9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63972A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958412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].[Description]') AND type in (N'U'))</w:t>
      </w:r>
    </w:p>
    <w:p w14:paraId="09C7BB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4E7B6F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Description](</w:t>
      </w:r>
    </w:p>
    <w:p w14:paraId="7072444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6AB2B83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description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max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) COLLATE SQL_Latin1_General_CP1_CI_AS NULL,</w:t>
      </w:r>
    </w:p>
    <w:p w14:paraId="65517D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PK_Description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PRIMARY KEY CLUSTERED </w:t>
      </w:r>
    </w:p>
    <w:p w14:paraId="0241E29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349DD9D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ASC</w:t>
      </w:r>
    </w:p>
    <w:p w14:paraId="26BA44E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IGNORE_DUP_KEY = OFF, ALLOW_ROW_LOCKS  = ON, ALLOW_PAGE_LOCKS  = ON)</w:t>
      </w:r>
    </w:p>
    <w:p w14:paraId="52F1325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0A2451A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2E5E242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C9EB36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1F5472B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ANSI_NULLS ON</w:t>
      </w:r>
    </w:p>
    <w:p w14:paraId="05C0E4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3FA2C0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SET QUOTED_IDENTIFIER ON</w:t>
      </w:r>
    </w:p>
    <w:p w14:paraId="3F76F54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1ADB47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sys.objects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 AND type in (N'U'))</w:t>
      </w:r>
    </w:p>
    <w:p w14:paraId="0FF0E7C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7F7F5F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](</w:t>
      </w:r>
    </w:p>
    <w:p w14:paraId="6EA3BB3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IDENTITY(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1,1) NOT NULL,</w:t>
      </w:r>
    </w:p>
    <w:p w14:paraId="1A5195C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46EADB1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iconID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3AE4C4B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lowerBound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](100) COLLATE SQL_Latin1_General_CP1_CI_AS NULL,</w:t>
      </w:r>
    </w:p>
    <w:p w14:paraId="755CABB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upperBound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](100) COLLATE SQL_Latin1_General_CP1_CI_AS NULL,</w:t>
      </w:r>
    </w:p>
    <w:p w14:paraId="7F34DE5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lowerOperator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2A421B9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upperOperator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NOT NULL,</w:t>
      </w:r>
    </w:p>
    <w:p w14:paraId="4529A9C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fieldName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](100) COLLATE SQL_Latin1_General_CP1_CI_AS NOT NULL,</w:t>
      </w:r>
    </w:p>
    <w:p w14:paraId="6A621D8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tableName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varchar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](100) COLLATE SQL_Latin1_General_CP1_CI_AS NOT NULL,</w:t>
      </w:r>
    </w:p>
    <w:p w14:paraId="51141B7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PK_IconCondition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PRIMARY KEY CLUSTERED </w:t>
      </w:r>
    </w:p>
    <w:p w14:paraId="0B6E600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24669E1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[ID] ASC</w:t>
      </w:r>
    </w:p>
    <w:p w14:paraId="0FCAF4D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IGNORE_DUP_KEY = OFF, ALLOW_ROW_LOCKS  = ON, ALLOW_PAGE_LOCKS  = ON)</w:t>
      </w:r>
    </w:p>
    <w:p w14:paraId="782020A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)</w:t>
      </w:r>
    </w:p>
    <w:p w14:paraId="03911E6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7149162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BE4FA1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sys.indexes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name =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N'IX_IconCondition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')</w:t>
      </w:r>
    </w:p>
    <w:p w14:paraId="3A5A34B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NONCLUSTERED INDEX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IX_IconCondition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ON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</w:t>
      </w:r>
    </w:p>
    <w:p w14:paraId="31A548D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2CE748D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iconID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ASC</w:t>
      </w:r>
    </w:p>
    <w:p w14:paraId="3FE1AAC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SORT_IN_TEMPDB = OFF, IGNORE_DUP_KEY = OFF, DROP_EXISTING = OFF, ONLINE = OFF, ALLOW_ROW_LOCKS  = ON, ALLOW_PAGE_LOCKS  = ON)</w:t>
      </w:r>
    </w:p>
    <w:p w14:paraId="4F60A1B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92940D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sys.indexes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 AND name = N'IX_IconCondition_1')</w:t>
      </w:r>
    </w:p>
    <w:p w14:paraId="4EA8B9D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CREATE NONCLUSTERED INDEX [IX_IconCondition_1] ON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 </w:t>
      </w:r>
    </w:p>
    <w:p w14:paraId="39EE491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(</w:t>
      </w:r>
    </w:p>
    <w:p w14:paraId="0577DFD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ab/>
        <w:t>[</w:t>
      </w:r>
      <w:proofErr w:type="spellStart"/>
      <w:proofErr w:type="gram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proofErr w:type="gramEnd"/>
      <w:r w:rsidRPr="00745D6D">
        <w:rPr>
          <w:rFonts w:ascii="Courier New" w:hAnsi="Courier New" w:cs="Courier New"/>
          <w:sz w:val="20"/>
          <w:szCs w:val="20"/>
        </w:rPr>
        <w:t>] ASC</w:t>
      </w:r>
    </w:p>
    <w:p w14:paraId="62D2E9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45D6D">
        <w:rPr>
          <w:rFonts w:ascii="Courier New" w:hAnsi="Courier New" w:cs="Courier New"/>
          <w:sz w:val="20"/>
          <w:szCs w:val="20"/>
        </w:rPr>
        <w:t>)WITH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 xml:space="preserve"> (PAD_INDEX  = OFF, STATISTICS_NORECOMPUTE  = OFF, SORT_IN_TEMPDB = OFF, IGNORE_DUP_KEY = OFF, DROP_EXISTING = OFF, ONLINE = OFF, ALLOW_ROW_LOCKS  = ON, ALLOW_PAGE_LOCKS  = ON)</w:t>
      </w:r>
    </w:p>
    <w:p w14:paraId="505CC43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1DFFDF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591EEF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sys.default_constraints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12D05A5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E27440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ADD 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DEFAULT ((0)) FOR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23699AC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562D2A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End</w:t>
      </w:r>
    </w:p>
    <w:p w14:paraId="5B372F4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F1D608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550CFB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sys.default_constraints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6E1B284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2E47C9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ADD 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DF_IconCondition_upperOperator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DEFAULT ((0)) FOR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328C761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19A090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1D59E4E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CAF601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0F05201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sys.default_constraints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52AD5A9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5F782D5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ADD 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DEFAULT ((0)) FOR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lowerOperator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2070331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B64634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2540780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54A50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/****** Object:  Default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7EFE5CA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sys.default_constraints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7F34F73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Begin</w:t>
      </w:r>
    </w:p>
    <w:p w14:paraId="2DFDBC2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ADD 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DF_OverlayCondition_upperOperator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DEFAULT ((0)) FOR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upperOperator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7A27C15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2300D2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End</w:t>
      </w:r>
    </w:p>
    <w:p w14:paraId="68756B0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B96FD6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FK_Description_Connection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6A840B7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FK_Description_Connection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].[Description]'))</w:t>
      </w:r>
    </w:p>
    <w:p w14:paraId="66B7E2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Description]  WITH CHECK ADD 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FK_Description_Connection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FOREIGN KEY([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</w:t>
      </w:r>
    </w:p>
    <w:p w14:paraId="3781593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Connection] ([ID])</w:t>
      </w:r>
    </w:p>
    <w:p w14:paraId="7847E7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79926BA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013869F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C4503A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Description] CHECK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FK_Description_Connection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2EAA64A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9E5370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497C32B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].[Icon]'))</w:t>
      </w:r>
    </w:p>
    <w:p w14:paraId="3CB2CBB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Icon]  WITH CHECK ADD 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FOREIGN KEY([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</w:t>
      </w:r>
    </w:p>
    <w:p w14:paraId="323EADA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Connection] ([ID])</w:t>
      </w:r>
    </w:p>
    <w:p w14:paraId="2999E9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10ADB49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>ON DELETE CASCADE</w:t>
      </w:r>
    </w:p>
    <w:p w14:paraId="72F55DD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A1D02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Icon] CHECK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56005CB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F0C851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3E41B9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].[Icon]'))</w:t>
      </w:r>
    </w:p>
    <w:p w14:paraId="7A7050B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Icon]  WITH CHECK ADD 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FOREIGN KEY([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iconLibraryID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</w:t>
      </w:r>
    </w:p>
    <w:p w14:paraId="41D55DF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([ID])</w:t>
      </w:r>
    </w:p>
    <w:p w14:paraId="31828C5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784EEDF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070C59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FDCE58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Icon] CHECK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FK_Icon_IconLibrary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585F769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15652C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[FK_IconCondition_Connection1]    Script Date: 04/22/2010 13:31:45 ******/</w:t>
      </w:r>
    </w:p>
    <w:p w14:paraId="47B386A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].[FK_IconCondition_Connection1]')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4D4151AA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WITH CHECK ADD  CONSTRAINT [FK_IconCondition_Connection1] FOREIGN KEY([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</w:t>
      </w:r>
    </w:p>
    <w:p w14:paraId="5DE6CBE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Connection] ([ID])</w:t>
      </w:r>
    </w:p>
    <w:p w14:paraId="7A298BB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6E22F7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CHECK CONSTRAINT [FK_IconCondition_Connection1]</w:t>
      </w:r>
    </w:p>
    <w:p w14:paraId="4E44D53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1B4235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[FK_IconCondition_Icon1]    Script Date: 04/22/2010 13:31:45 ******/</w:t>
      </w:r>
    </w:p>
    <w:p w14:paraId="36BC15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].[FK_IconCondition_Icon1]')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68927E8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WITH CHECK ADD  CONSTRAINT [FK_IconCondition_Icon1] FOREIGN KEY([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iconID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</w:t>
      </w:r>
    </w:p>
    <w:p w14:paraId="570C305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Icon] ([ID])</w:t>
      </w:r>
    </w:p>
    <w:p w14:paraId="09A7881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7B1DD32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423B048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D292B5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IconCondition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CHECK CONSTRAINT [FK_IconCondition_Icon1]</w:t>
      </w:r>
    </w:p>
    <w:p w14:paraId="5F71B92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8D9A8C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FK_Mapping_Connection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412C7AF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FK_Mapping_Connection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].[Mapping]'))</w:t>
      </w:r>
    </w:p>
    <w:p w14:paraId="627610B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Mapping]  WITH CHECK ADD 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FK_Mapping_Connection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FOREIGN KEY([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</w:t>
      </w:r>
    </w:p>
    <w:p w14:paraId="666B7AF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Connection] ([ID])</w:t>
      </w:r>
    </w:p>
    <w:p w14:paraId="445A458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562B25E9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505A46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25D89B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Mapping] CHECK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FK_Mapping_Connection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49790DD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415D61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14C20A8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lastRenderedPageBreak/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].[Overlay]'))</w:t>
      </w:r>
    </w:p>
    <w:p w14:paraId="731B2B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Overlay]  WITH CHECK ADD 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FOREIGN KEY([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</w:t>
      </w:r>
    </w:p>
    <w:p w14:paraId="7451253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Connection] ([ID])</w:t>
      </w:r>
    </w:p>
    <w:p w14:paraId="680C8ACF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4436287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6CBAAA4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023523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Overlay] CHECK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7615DB86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F9391D3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1B4E25F2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201263AC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WITH CHECK ADD 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FOREIGN KEY([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connID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</w:t>
      </w:r>
    </w:p>
    <w:p w14:paraId="7C867E25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Connection] ([ID])</w:t>
      </w:r>
    </w:p>
    <w:p w14:paraId="4EA2484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2BBA8C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CHECK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FK_OverlayCondition_Connection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3446C418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DD927B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/****** Object: 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ForeignKey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FK_OverlayCondition_Overlay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  Script Date: 04/22/2010 13:31:45 ******/</w:t>
      </w:r>
    </w:p>
    <w:p w14:paraId="6449304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 xml:space="preserve">IF NOT EXISTS (SELECT * FROM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sys.foreign_keys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ID(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FK_OverlayCondition_Overlay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]') AND 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parent_object_id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 xml:space="preserve"> = OBJECT_ID(N'[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].[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]'))</w:t>
      </w:r>
    </w:p>
    <w:p w14:paraId="66CE0B74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 WITH CHECK ADD 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FK_OverlayCondition_Overlay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FOREIGN KEY([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overlayID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])</w:t>
      </w:r>
    </w:p>
    <w:p w14:paraId="099A3E0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REFERENCES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gramEnd"/>
      <w:r w:rsidRPr="00745D6D">
        <w:rPr>
          <w:rFonts w:ascii="Courier New" w:hAnsi="Courier New" w:cs="Courier New"/>
          <w:sz w:val="20"/>
          <w:szCs w:val="20"/>
        </w:rPr>
        <w:t>Overlay] ([ID])</w:t>
      </w:r>
    </w:p>
    <w:p w14:paraId="7D4B5B8D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UPDATE CASCADE</w:t>
      </w:r>
    </w:p>
    <w:p w14:paraId="4F042077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ON DELETE CASCADE</w:t>
      </w:r>
    </w:p>
    <w:p w14:paraId="6C5E52D0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99BF0BE" w14:textId="77777777" w:rsidR="00A42B77" w:rsidRPr="00745D6D" w:rsidRDefault="00A42B77" w:rsidP="00A42B77">
      <w:pPr>
        <w:pStyle w:val="NoSpacing"/>
        <w:rPr>
          <w:rFonts w:ascii="Courier New" w:hAnsi="Courier New" w:cs="Courier New"/>
          <w:sz w:val="20"/>
          <w:szCs w:val="20"/>
        </w:rPr>
      </w:pPr>
      <w:r w:rsidRPr="00745D6D">
        <w:rPr>
          <w:rFonts w:ascii="Courier New" w:hAnsi="Courier New" w:cs="Courier New"/>
          <w:sz w:val="20"/>
          <w:szCs w:val="20"/>
        </w:rPr>
        <w:t>ALTER TABLE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dbo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  <w:proofErr w:type="gramStart"/>
      <w:r w:rsidRPr="00745D6D">
        <w:rPr>
          <w:rFonts w:ascii="Courier New" w:hAnsi="Courier New" w:cs="Courier New"/>
          <w:sz w:val="20"/>
          <w:szCs w:val="20"/>
        </w:rPr>
        <w:t>.[</w:t>
      </w:r>
      <w:proofErr w:type="spellStart"/>
      <w:proofErr w:type="gramEnd"/>
      <w:r w:rsidRPr="00745D6D">
        <w:rPr>
          <w:rFonts w:ascii="Courier New" w:hAnsi="Courier New" w:cs="Courier New"/>
          <w:sz w:val="20"/>
          <w:szCs w:val="20"/>
        </w:rPr>
        <w:t>OverlayCondition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 CHECK CONSTRAINT [</w:t>
      </w:r>
      <w:proofErr w:type="spellStart"/>
      <w:r w:rsidRPr="00745D6D">
        <w:rPr>
          <w:rFonts w:ascii="Courier New" w:hAnsi="Courier New" w:cs="Courier New"/>
          <w:sz w:val="20"/>
          <w:szCs w:val="20"/>
        </w:rPr>
        <w:t>FK_OverlayCondition_Overlay</w:t>
      </w:r>
      <w:proofErr w:type="spellEnd"/>
      <w:r w:rsidRPr="00745D6D">
        <w:rPr>
          <w:rFonts w:ascii="Courier New" w:hAnsi="Courier New" w:cs="Courier New"/>
          <w:sz w:val="20"/>
          <w:szCs w:val="20"/>
        </w:rPr>
        <w:t>]</w:t>
      </w:r>
    </w:p>
    <w:p w14:paraId="77ADA3C3" w14:textId="77777777" w:rsidR="00A42B77" w:rsidRPr="00A42B77" w:rsidRDefault="00A42B77" w:rsidP="00A42B77">
      <w:pPr>
        <w:pStyle w:val="NoSpacing"/>
      </w:pPr>
    </w:p>
    <w:sectPr w:rsidR="00A42B77" w:rsidRPr="00A42B77" w:rsidSect="00E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B1A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C3270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F674A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F4682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D0780"/>
    <w:multiLevelType w:val="hybridMultilevel"/>
    <w:tmpl w:val="5A84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55388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67F3E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917FE"/>
    <w:multiLevelType w:val="hybridMultilevel"/>
    <w:tmpl w:val="1D88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1343C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375DF"/>
    <w:multiLevelType w:val="hybridMultilevel"/>
    <w:tmpl w:val="3738DBB6"/>
    <w:lvl w:ilvl="0" w:tplc="AD22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314976"/>
    <w:multiLevelType w:val="multilevel"/>
    <w:tmpl w:val="D0E47B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D6C795D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4F4D0D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75E3F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973B3"/>
    <w:multiLevelType w:val="hybridMultilevel"/>
    <w:tmpl w:val="6634637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E3539D"/>
    <w:multiLevelType w:val="hybridMultilevel"/>
    <w:tmpl w:val="C44E9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6568B4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B96402"/>
    <w:multiLevelType w:val="hybridMultilevel"/>
    <w:tmpl w:val="6620494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DB75EE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C22A7"/>
    <w:multiLevelType w:val="hybridMultilevel"/>
    <w:tmpl w:val="0C9E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CC6D6C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E13621"/>
    <w:multiLevelType w:val="hybridMultilevel"/>
    <w:tmpl w:val="B6E64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7470A22"/>
    <w:multiLevelType w:val="hybridMultilevel"/>
    <w:tmpl w:val="3714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1B4319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B4390B"/>
    <w:multiLevelType w:val="hybridMultilevel"/>
    <w:tmpl w:val="4D88DF42"/>
    <w:lvl w:ilvl="0" w:tplc="7B421C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7E1B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98BE4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F876B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8051F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4401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94E96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88A0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CEA9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644C1217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D2BE3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8474DC"/>
    <w:multiLevelType w:val="hybridMultilevel"/>
    <w:tmpl w:val="FF22402E"/>
    <w:lvl w:ilvl="0" w:tplc="7CF66B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014727D"/>
    <w:multiLevelType w:val="hybridMultilevel"/>
    <w:tmpl w:val="66346370"/>
    <w:lvl w:ilvl="0" w:tplc="1C6A5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06362B5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81354A"/>
    <w:multiLevelType w:val="hybridMultilevel"/>
    <w:tmpl w:val="1056F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1696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E4F8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948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3404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C6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EAF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C0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7A77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770256B8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FE28DA"/>
    <w:multiLevelType w:val="hybridMultilevel"/>
    <w:tmpl w:val="BCC8C470"/>
    <w:lvl w:ilvl="0" w:tplc="9F783C2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D255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F6BE7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82DF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FA04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3E62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2CF5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3275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766D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8441B8B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7019E5"/>
    <w:multiLevelType w:val="hybridMultilevel"/>
    <w:tmpl w:val="21B2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98027D"/>
    <w:multiLevelType w:val="hybridMultilevel"/>
    <w:tmpl w:val="480C5640"/>
    <w:lvl w:ilvl="0" w:tplc="38DCC7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08372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D29B0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B8290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222F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C883E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6E95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9080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2280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D0E601E"/>
    <w:multiLevelType w:val="hybridMultilevel"/>
    <w:tmpl w:val="7C60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6"/>
  </w:num>
  <w:num w:numId="3">
    <w:abstractNumId w:val="19"/>
  </w:num>
  <w:num w:numId="4">
    <w:abstractNumId w:val="4"/>
  </w:num>
  <w:num w:numId="5">
    <w:abstractNumId w:val="10"/>
  </w:num>
  <w:num w:numId="6">
    <w:abstractNumId w:val="27"/>
  </w:num>
  <w:num w:numId="7">
    <w:abstractNumId w:val="24"/>
  </w:num>
  <w:num w:numId="8">
    <w:abstractNumId w:val="32"/>
  </w:num>
  <w:num w:numId="9">
    <w:abstractNumId w:val="35"/>
  </w:num>
  <w:num w:numId="10">
    <w:abstractNumId w:val="21"/>
  </w:num>
  <w:num w:numId="11">
    <w:abstractNumId w:val="15"/>
  </w:num>
  <w:num w:numId="12">
    <w:abstractNumId w:val="7"/>
  </w:num>
  <w:num w:numId="13">
    <w:abstractNumId w:val="11"/>
  </w:num>
  <w:num w:numId="14">
    <w:abstractNumId w:val="29"/>
  </w:num>
  <w:num w:numId="15">
    <w:abstractNumId w:val="33"/>
  </w:num>
  <w:num w:numId="16">
    <w:abstractNumId w:val="12"/>
  </w:num>
  <w:num w:numId="17">
    <w:abstractNumId w:val="30"/>
  </w:num>
  <w:num w:numId="18">
    <w:abstractNumId w:val="13"/>
  </w:num>
  <w:num w:numId="19">
    <w:abstractNumId w:val="5"/>
  </w:num>
  <w:num w:numId="20">
    <w:abstractNumId w:val="6"/>
  </w:num>
  <w:num w:numId="21">
    <w:abstractNumId w:val="18"/>
  </w:num>
  <w:num w:numId="22">
    <w:abstractNumId w:val="2"/>
  </w:num>
  <w:num w:numId="23">
    <w:abstractNumId w:val="23"/>
  </w:num>
  <w:num w:numId="24">
    <w:abstractNumId w:val="20"/>
  </w:num>
  <w:num w:numId="25">
    <w:abstractNumId w:val="3"/>
  </w:num>
  <w:num w:numId="26">
    <w:abstractNumId w:val="31"/>
  </w:num>
  <w:num w:numId="27">
    <w:abstractNumId w:val="8"/>
  </w:num>
  <w:num w:numId="28">
    <w:abstractNumId w:val="34"/>
  </w:num>
  <w:num w:numId="29">
    <w:abstractNumId w:val="16"/>
  </w:num>
  <w:num w:numId="30">
    <w:abstractNumId w:val="26"/>
  </w:num>
  <w:num w:numId="31">
    <w:abstractNumId w:val="25"/>
  </w:num>
  <w:num w:numId="32">
    <w:abstractNumId w:val="1"/>
  </w:num>
  <w:num w:numId="33">
    <w:abstractNumId w:val="0"/>
  </w:num>
  <w:num w:numId="34">
    <w:abstractNumId w:val="14"/>
  </w:num>
  <w:num w:numId="35">
    <w:abstractNumId w:val="28"/>
  </w:num>
  <w:num w:numId="36">
    <w:abstractNumId w:val="17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ED"/>
    <w:rsid w:val="000237D1"/>
    <w:rsid w:val="00024F09"/>
    <w:rsid w:val="0004184F"/>
    <w:rsid w:val="0006570A"/>
    <w:rsid w:val="000915F1"/>
    <w:rsid w:val="000A001B"/>
    <w:rsid w:val="000F4FC9"/>
    <w:rsid w:val="001A20ED"/>
    <w:rsid w:val="001E6975"/>
    <w:rsid w:val="002012CB"/>
    <w:rsid w:val="00255AB7"/>
    <w:rsid w:val="002D209F"/>
    <w:rsid w:val="002F02C1"/>
    <w:rsid w:val="00303958"/>
    <w:rsid w:val="0032719A"/>
    <w:rsid w:val="00376CC0"/>
    <w:rsid w:val="003C1754"/>
    <w:rsid w:val="004E6FA4"/>
    <w:rsid w:val="004F5403"/>
    <w:rsid w:val="005054CC"/>
    <w:rsid w:val="005068AE"/>
    <w:rsid w:val="00537300"/>
    <w:rsid w:val="0055316C"/>
    <w:rsid w:val="00566E4C"/>
    <w:rsid w:val="00644326"/>
    <w:rsid w:val="00647B7A"/>
    <w:rsid w:val="006A0C8F"/>
    <w:rsid w:val="006B3E13"/>
    <w:rsid w:val="007367D3"/>
    <w:rsid w:val="00744FE9"/>
    <w:rsid w:val="00745D6D"/>
    <w:rsid w:val="00793394"/>
    <w:rsid w:val="00814C1A"/>
    <w:rsid w:val="00835037"/>
    <w:rsid w:val="0089377E"/>
    <w:rsid w:val="00905E60"/>
    <w:rsid w:val="00975068"/>
    <w:rsid w:val="00985549"/>
    <w:rsid w:val="009A06AB"/>
    <w:rsid w:val="009D5DB4"/>
    <w:rsid w:val="00A34E4B"/>
    <w:rsid w:val="00A42B77"/>
    <w:rsid w:val="00A536FF"/>
    <w:rsid w:val="00A57D46"/>
    <w:rsid w:val="00A61CE4"/>
    <w:rsid w:val="00A72951"/>
    <w:rsid w:val="00A80B8B"/>
    <w:rsid w:val="00AB524E"/>
    <w:rsid w:val="00B4251F"/>
    <w:rsid w:val="00B92291"/>
    <w:rsid w:val="00BB7F7B"/>
    <w:rsid w:val="00BC4664"/>
    <w:rsid w:val="00C5090A"/>
    <w:rsid w:val="00CC0B0C"/>
    <w:rsid w:val="00CE5FDD"/>
    <w:rsid w:val="00CF4B66"/>
    <w:rsid w:val="00D457AB"/>
    <w:rsid w:val="00D86320"/>
    <w:rsid w:val="00D87D47"/>
    <w:rsid w:val="00DB2B39"/>
    <w:rsid w:val="00E00918"/>
    <w:rsid w:val="00EF1DFC"/>
    <w:rsid w:val="00F10389"/>
    <w:rsid w:val="00F70F4F"/>
    <w:rsid w:val="00F80199"/>
    <w:rsid w:val="00F81F2C"/>
    <w:rsid w:val="00F842F2"/>
    <w:rsid w:val="00FD671C"/>
    <w:rsid w:val="00FF058F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6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E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E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E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E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E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E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E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E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E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0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0E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20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0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ED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E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E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E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20E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0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E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0E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A20ED"/>
    <w:rPr>
      <w:b/>
      <w:bCs/>
    </w:rPr>
  </w:style>
  <w:style w:type="character" w:styleId="Emphasis">
    <w:name w:val="Emphasis"/>
    <w:uiPriority w:val="20"/>
    <w:qFormat/>
    <w:rsid w:val="001A20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A20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0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0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20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ED"/>
    <w:rPr>
      <w:b/>
      <w:bCs/>
      <w:i/>
      <w:iCs/>
    </w:rPr>
  </w:style>
  <w:style w:type="character" w:styleId="SubtleEmphasis">
    <w:name w:val="Subtle Emphasis"/>
    <w:uiPriority w:val="19"/>
    <w:qFormat/>
    <w:rsid w:val="001A20ED"/>
    <w:rPr>
      <w:i/>
      <w:iCs/>
    </w:rPr>
  </w:style>
  <w:style w:type="character" w:styleId="IntenseEmphasis">
    <w:name w:val="Intense Emphasis"/>
    <w:uiPriority w:val="21"/>
    <w:qFormat/>
    <w:rsid w:val="001A20ED"/>
    <w:rPr>
      <w:b/>
      <w:bCs/>
    </w:rPr>
  </w:style>
  <w:style w:type="character" w:styleId="SubtleReference">
    <w:name w:val="Subtle Reference"/>
    <w:uiPriority w:val="31"/>
    <w:qFormat/>
    <w:rsid w:val="001A20ED"/>
    <w:rPr>
      <w:smallCaps/>
    </w:rPr>
  </w:style>
  <w:style w:type="character" w:styleId="IntenseReference">
    <w:name w:val="Intense Reference"/>
    <w:uiPriority w:val="32"/>
    <w:qFormat/>
    <w:rsid w:val="001A20ED"/>
    <w:rPr>
      <w:smallCaps/>
      <w:spacing w:val="5"/>
      <w:u w:val="single"/>
    </w:rPr>
  </w:style>
  <w:style w:type="character" w:styleId="BookTitle">
    <w:name w:val="Book Title"/>
    <w:uiPriority w:val="33"/>
    <w:qFormat/>
    <w:rsid w:val="001A20ED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91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15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15F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915F1"/>
  </w:style>
  <w:style w:type="paragraph" w:customStyle="1" w:styleId="TableContents">
    <w:name w:val="Table Contents"/>
    <w:basedOn w:val="Normal"/>
    <w:rsid w:val="009D5DB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E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E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E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E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E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E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E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E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E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0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0E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20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0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ED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ED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E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E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E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20E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0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E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20E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A20ED"/>
    <w:rPr>
      <w:b/>
      <w:bCs/>
    </w:rPr>
  </w:style>
  <w:style w:type="character" w:styleId="Emphasis">
    <w:name w:val="Emphasis"/>
    <w:uiPriority w:val="20"/>
    <w:qFormat/>
    <w:rsid w:val="001A20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A20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20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20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20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ED"/>
    <w:rPr>
      <w:b/>
      <w:bCs/>
      <w:i/>
      <w:iCs/>
    </w:rPr>
  </w:style>
  <w:style w:type="character" w:styleId="SubtleEmphasis">
    <w:name w:val="Subtle Emphasis"/>
    <w:uiPriority w:val="19"/>
    <w:qFormat/>
    <w:rsid w:val="001A20ED"/>
    <w:rPr>
      <w:i/>
      <w:iCs/>
    </w:rPr>
  </w:style>
  <w:style w:type="character" w:styleId="IntenseEmphasis">
    <w:name w:val="Intense Emphasis"/>
    <w:uiPriority w:val="21"/>
    <w:qFormat/>
    <w:rsid w:val="001A20ED"/>
    <w:rPr>
      <w:b/>
      <w:bCs/>
    </w:rPr>
  </w:style>
  <w:style w:type="character" w:styleId="SubtleReference">
    <w:name w:val="Subtle Reference"/>
    <w:uiPriority w:val="31"/>
    <w:qFormat/>
    <w:rsid w:val="001A20ED"/>
    <w:rPr>
      <w:smallCaps/>
    </w:rPr>
  </w:style>
  <w:style w:type="character" w:styleId="IntenseReference">
    <w:name w:val="Intense Reference"/>
    <w:uiPriority w:val="32"/>
    <w:qFormat/>
    <w:rsid w:val="001A20ED"/>
    <w:rPr>
      <w:smallCaps/>
      <w:spacing w:val="5"/>
      <w:u w:val="single"/>
    </w:rPr>
  </w:style>
  <w:style w:type="character" w:styleId="BookTitle">
    <w:name w:val="Book Title"/>
    <w:uiPriority w:val="33"/>
    <w:qFormat/>
    <w:rsid w:val="001A20ED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91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15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15F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915F1"/>
  </w:style>
  <w:style w:type="paragraph" w:customStyle="1" w:styleId="TableContents">
    <w:name w:val="Table Contents"/>
    <w:basedOn w:val="Normal"/>
    <w:rsid w:val="009D5DB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58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03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77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09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0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61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0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92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55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08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210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03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35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94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65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25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106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connector/odb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oracle.com/otn/nt/instantclient/111070/instantclient-odbc-win32-11.1.0.7.0.z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wnload.oracle.com/otn/nt/instantclient/111070/instantclient-basic-win32-11.1.0.7.0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crosoft.com/downloads/details.aspx?familyid=6ccd8427-1017-4f33-a062-d165078e32b1&amp;display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8255D-0A37-4A45-B868-C84FC808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4367</Words>
  <Characters>24895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Sween</dc:creator>
  <cp:lastModifiedBy>Richard Sween</cp:lastModifiedBy>
  <cp:revision>7</cp:revision>
  <dcterms:created xsi:type="dcterms:W3CDTF">2010-04-20T18:42:00Z</dcterms:created>
  <dcterms:modified xsi:type="dcterms:W3CDTF">2010-04-22T18:41:00Z</dcterms:modified>
</cp:coreProperties>
</file>